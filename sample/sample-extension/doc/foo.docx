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r>
        <w:tab/>
      </w:r>
    </w:p>
    <w:p w:rsidR="007B2A0D" w:rsidRDefault="007B2A0D" w:rsidP="007B2A0D"/>
    <w:p w:rsidR="007B2A0D" w:rsidRDefault="007B2A0D" w:rsidP="007B2A0D"/>
    <w:p w:rsidR="007B2A0D" w:rsidRDefault="007B2A0D" w:rsidP="007B2A0D"/>
    <w:p w:rsidR="00AB1657" w:rsidRPr="005A1BAA" w:rsidRDefault="00126A54" w:rsidP="007E1807">
      <w:pPr>
        <w:pStyle w:val="Title"/>
        <w:pBdr>
          <w:top w:val="single" w:sz="48" w:space="0" w:color="F08B06"/>
        </w:pBdr>
        <w:jc w:val="right"/>
        <w:outlineLvl w:val="0"/>
        <w:rPr>
          <w:rFonts w:asciiTheme="majorHAnsi" w:hAnsiTheme="majorHAnsi"/>
          <w:b/>
          <w:sz w:val="44"/>
          <w:szCs w:val="44"/>
        </w:rPr>
      </w:pPr>
      <w:r w:rsidRPr="007E1807">
        <w:rPr>
          <w:rFonts w:asciiTheme="majorHAnsi" w:hAnsiTheme="majorHAnsi"/>
          <w:b/>
          <w:noProof/>
          <w:color w:val="000000" w:themeColor="text1"/>
          <w:sz w:val="56"/>
          <w:szCs w:val="44"/>
        </w:rPr>
        <w:drawing>
          <wp:anchor distT="0" distB="0" distL="114300" distR="114300" simplePos="0" relativeHeight="251619328" behindDoc="1" locked="0" layoutInCell="1" allowOverlap="1">
            <wp:simplePos x="0" y="0"/>
            <wp:positionH relativeFrom="column">
              <wp:posOffset>-1536065</wp:posOffset>
            </wp:positionH>
            <wp:positionV relativeFrom="paragraph">
              <wp:posOffset>311150</wp:posOffset>
            </wp:positionV>
            <wp:extent cx="1563624" cy="1563624"/>
            <wp:effectExtent l="0" t="0" r="0" b="0"/>
            <wp:wrapNone/>
            <wp:docPr id="11" name="Picture 11" descr="C:\Users\lelegard\AppData\Local\Microsoft\Windows\INetCache\Content.Word\tsduck-extension-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legard\AppData\Local\Microsoft\Windows\INetCache\Content.Word\tsduck-extension-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3624" cy="1563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D1E" w:rsidRPr="007E1807">
        <w:rPr>
          <w:rFonts w:asciiTheme="majorHAnsi" w:hAnsiTheme="majorHAnsi"/>
          <w:b/>
          <w:color w:val="000000" w:themeColor="text1"/>
          <w:sz w:val="56"/>
          <w:szCs w:val="44"/>
        </w:rPr>
        <w:t>TSDuck</w:t>
      </w:r>
      <w:r w:rsidR="00D92D1E" w:rsidRPr="007E1807">
        <w:rPr>
          <w:rFonts w:asciiTheme="majorHAnsi" w:hAnsiTheme="majorHAnsi"/>
          <w:b/>
          <w:color w:val="000000" w:themeColor="text1"/>
          <w:sz w:val="56"/>
          <w:szCs w:val="44"/>
        </w:rPr>
        <w:t xml:space="preserve"> </w:t>
      </w:r>
      <w:r w:rsidR="0069246D" w:rsidRPr="007E1807">
        <w:rPr>
          <w:rFonts w:asciiTheme="majorHAnsi" w:hAnsiTheme="majorHAnsi"/>
          <w:b/>
          <w:color w:val="000000" w:themeColor="text1"/>
          <w:sz w:val="56"/>
          <w:szCs w:val="44"/>
        </w:rPr>
        <w:t>Foo Extension</w:t>
      </w:r>
      <w:r w:rsidR="005A1BAA" w:rsidRPr="005A1BAA">
        <w:rPr>
          <w:rFonts w:asciiTheme="majorHAnsi" w:hAnsiTheme="majorHAnsi"/>
          <w:b/>
          <w:sz w:val="44"/>
          <w:szCs w:val="44"/>
        </w:rPr>
        <w:br/>
      </w:r>
      <w:bookmarkStart w:id="0" w:name="_GoBack"/>
      <w:bookmarkEnd w:id="0"/>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F2EAD" w:rsidRPr="002F2EAD">
        <w:rPr>
          <w:rFonts w:asciiTheme="majorHAnsi" w:hAnsiTheme="majorHAnsi"/>
          <w:sz w:val="32"/>
          <w:szCs w:val="32"/>
        </w:rPr>
        <w:t>3.19-1400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F2EAD">
        <w:rPr>
          <w:rFonts w:asciiTheme="majorHAnsi" w:hAnsiTheme="majorHAnsi"/>
          <w:sz w:val="32"/>
          <w:szCs w:val="32"/>
        </w:rPr>
        <w:t>August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69246D" w:rsidRDefault="009F1E04" w:rsidP="00C8476B">
      <w:r>
        <w:t xml:space="preserve">The Foo extension to </w:t>
      </w:r>
      <w:r w:rsidR="00C8476B">
        <w:t>TSDuck is released under the terms of the license which is commonly referred to as "BSD 2-Clause License" or "Simplified BSD License" or "FreeBSD License".</w:t>
      </w:r>
    </w:p>
    <w:p w:rsidR="00C8476B" w:rsidRDefault="00C8476B" w:rsidP="00C8476B">
      <w:r>
        <w:t>See http://opensource.org/licenses/BSD-2-Clause.</w:t>
      </w:r>
    </w:p>
    <w:p w:rsidR="0069246D" w:rsidRDefault="0069246D" w:rsidP="00C8476B"/>
    <w:p w:rsidR="00C8476B" w:rsidRDefault="00C8476B" w:rsidP="00C8476B">
      <w:r>
        <w:t>Copyright (c)</w:t>
      </w:r>
      <w:r w:rsidR="00E3221D">
        <w:t xml:space="preserve"> </w:t>
      </w:r>
      <w:fldSimple w:instr=" DOCPROPERTY  DateOfCopyright  \* MERGEFORMAT ">
        <w:r w:rsidR="002F2EAD">
          <w:t>2019</w:t>
        </w:r>
      </w:fldSimple>
      <w:r>
        <w:t xml:space="preserve">, </w:t>
      </w:r>
      <w:r w:rsidR="009F1E04">
        <w:t>The Foo Company</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rsidP="00A971BF">
      <w:r>
        <w:br w:type="page"/>
      </w:r>
    </w:p>
    <w:p w:rsidR="000B1A75" w:rsidRDefault="000B1A75" w:rsidP="00E233F7">
      <w:pPr>
        <w:pStyle w:val="TableOfContents"/>
        <w:outlineLvl w:val="0"/>
      </w:pPr>
      <w:r>
        <w:lastRenderedPageBreak/>
        <w:t>Contents</w:t>
      </w:r>
    </w:p>
    <w:p w:rsidR="002F2EAD"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18333671" w:history="1">
        <w:r w:rsidR="002F2EAD" w:rsidRPr="009845B0">
          <w:rPr>
            <w:rStyle w:val="Hyperlink"/>
          </w:rPr>
          <w:t>1</w:t>
        </w:r>
        <w:r w:rsidR="002F2EAD">
          <w:rPr>
            <w:rFonts w:asciiTheme="minorHAnsi" w:eastAsiaTheme="minorEastAsia" w:hAnsiTheme="minorHAnsi" w:cstheme="minorBidi"/>
            <w:b w:val="0"/>
            <w:bCs w:val="0"/>
            <w:smallCaps w:val="0"/>
            <w:color w:val="auto"/>
            <w:szCs w:val="22"/>
          </w:rPr>
          <w:tab/>
        </w:r>
        <w:r w:rsidR="002F2EAD" w:rsidRPr="009845B0">
          <w:rPr>
            <w:rStyle w:val="Hyperlink"/>
            <w:lang w:val="en-GB"/>
          </w:rPr>
          <w:t>The “Foo” Extension to TSDuck</w:t>
        </w:r>
        <w:r w:rsidR="002F2EAD">
          <w:rPr>
            <w:webHidden/>
          </w:rPr>
          <w:tab/>
        </w:r>
        <w:r w:rsidR="002F2EAD">
          <w:rPr>
            <w:webHidden/>
          </w:rPr>
          <w:fldChar w:fldCharType="begin"/>
        </w:r>
        <w:r w:rsidR="002F2EAD">
          <w:rPr>
            <w:webHidden/>
          </w:rPr>
          <w:instrText xml:space="preserve"> PAGEREF _Toc18333671 \h </w:instrText>
        </w:r>
        <w:r w:rsidR="002F2EAD">
          <w:rPr>
            <w:webHidden/>
          </w:rPr>
        </w:r>
        <w:r w:rsidR="002F2EAD">
          <w:rPr>
            <w:webHidden/>
          </w:rPr>
          <w:fldChar w:fldCharType="separate"/>
        </w:r>
        <w:r w:rsidR="002F2EAD">
          <w:rPr>
            <w:webHidden/>
          </w:rPr>
          <w:t>4</w:t>
        </w:r>
        <w:r w:rsidR="002F2EAD">
          <w:rPr>
            <w:webHidden/>
          </w:rPr>
          <w:fldChar w:fldCharType="end"/>
        </w:r>
      </w:hyperlink>
    </w:p>
    <w:p w:rsidR="002F2EAD" w:rsidRDefault="002F2EAD">
      <w:pPr>
        <w:pStyle w:val="TOC2"/>
        <w:rPr>
          <w:rFonts w:asciiTheme="minorHAnsi" w:eastAsiaTheme="minorEastAsia" w:hAnsiTheme="minorHAnsi" w:cstheme="minorBidi"/>
          <w:smallCaps w:val="0"/>
          <w:sz w:val="22"/>
          <w:szCs w:val="22"/>
        </w:rPr>
      </w:pPr>
      <w:hyperlink w:anchor="_Toc18333672" w:history="1">
        <w:r w:rsidRPr="009845B0">
          <w:rPr>
            <w:rStyle w:val="Hyperlink"/>
          </w:rPr>
          <w:t>1.1</w:t>
        </w:r>
        <w:r>
          <w:rPr>
            <w:rFonts w:asciiTheme="minorHAnsi" w:eastAsiaTheme="minorEastAsia" w:hAnsiTheme="minorHAnsi" w:cstheme="minorBidi"/>
            <w:smallCaps w:val="0"/>
            <w:sz w:val="22"/>
            <w:szCs w:val="22"/>
          </w:rPr>
          <w:tab/>
        </w:r>
        <w:r w:rsidRPr="009845B0">
          <w:rPr>
            <w:rStyle w:val="Hyperlink"/>
          </w:rPr>
          <w:t>Purpose</w:t>
        </w:r>
        <w:r>
          <w:rPr>
            <w:webHidden/>
          </w:rPr>
          <w:tab/>
        </w:r>
        <w:r>
          <w:rPr>
            <w:webHidden/>
          </w:rPr>
          <w:fldChar w:fldCharType="begin"/>
        </w:r>
        <w:r>
          <w:rPr>
            <w:webHidden/>
          </w:rPr>
          <w:instrText xml:space="preserve"> PAGEREF _Toc18333672 \h </w:instrText>
        </w:r>
        <w:r>
          <w:rPr>
            <w:webHidden/>
          </w:rPr>
        </w:r>
        <w:r>
          <w:rPr>
            <w:webHidden/>
          </w:rPr>
          <w:fldChar w:fldCharType="separate"/>
        </w:r>
        <w:r>
          <w:rPr>
            <w:webHidden/>
          </w:rPr>
          <w:t>4</w:t>
        </w:r>
        <w:r>
          <w:rPr>
            <w:webHidden/>
          </w:rPr>
          <w:fldChar w:fldCharType="end"/>
        </w:r>
      </w:hyperlink>
    </w:p>
    <w:p w:rsidR="002F2EAD" w:rsidRDefault="002F2EAD">
      <w:pPr>
        <w:pStyle w:val="TOC2"/>
        <w:rPr>
          <w:rFonts w:asciiTheme="minorHAnsi" w:eastAsiaTheme="minorEastAsia" w:hAnsiTheme="minorHAnsi" w:cstheme="minorBidi"/>
          <w:smallCaps w:val="0"/>
          <w:sz w:val="22"/>
          <w:szCs w:val="22"/>
        </w:rPr>
      </w:pPr>
      <w:hyperlink w:anchor="_Toc18333673" w:history="1">
        <w:r w:rsidRPr="009845B0">
          <w:rPr>
            <w:rStyle w:val="Hyperlink"/>
          </w:rPr>
          <w:t>1.2</w:t>
        </w:r>
        <w:r>
          <w:rPr>
            <w:rFonts w:asciiTheme="minorHAnsi" w:eastAsiaTheme="minorEastAsia" w:hAnsiTheme="minorHAnsi" w:cstheme="minorBidi"/>
            <w:smallCaps w:val="0"/>
            <w:sz w:val="22"/>
            <w:szCs w:val="22"/>
          </w:rPr>
          <w:tab/>
        </w:r>
        <w:r w:rsidRPr="009845B0">
          <w:rPr>
            <w:rStyle w:val="Hyperlink"/>
          </w:rPr>
          <w:t>Overview</w:t>
        </w:r>
        <w:r>
          <w:rPr>
            <w:webHidden/>
          </w:rPr>
          <w:tab/>
        </w:r>
        <w:r>
          <w:rPr>
            <w:webHidden/>
          </w:rPr>
          <w:fldChar w:fldCharType="begin"/>
        </w:r>
        <w:r>
          <w:rPr>
            <w:webHidden/>
          </w:rPr>
          <w:instrText xml:space="preserve"> PAGEREF _Toc18333673 \h </w:instrText>
        </w:r>
        <w:r>
          <w:rPr>
            <w:webHidden/>
          </w:rPr>
        </w:r>
        <w:r>
          <w:rPr>
            <w:webHidden/>
          </w:rPr>
          <w:fldChar w:fldCharType="separate"/>
        </w:r>
        <w:r>
          <w:rPr>
            <w:webHidden/>
          </w:rPr>
          <w:t>4</w:t>
        </w:r>
        <w:r>
          <w:rPr>
            <w:webHidden/>
          </w:rPr>
          <w:fldChar w:fldCharType="end"/>
        </w:r>
      </w:hyperlink>
    </w:p>
    <w:p w:rsidR="002F2EAD" w:rsidRDefault="002F2EAD">
      <w:pPr>
        <w:pStyle w:val="TOC1"/>
        <w:rPr>
          <w:rFonts w:asciiTheme="minorHAnsi" w:eastAsiaTheme="minorEastAsia" w:hAnsiTheme="minorHAnsi" w:cstheme="minorBidi"/>
          <w:b w:val="0"/>
          <w:bCs w:val="0"/>
          <w:smallCaps w:val="0"/>
          <w:color w:val="auto"/>
          <w:szCs w:val="22"/>
        </w:rPr>
      </w:pPr>
      <w:hyperlink w:anchor="_Toc18333674" w:history="1">
        <w:r w:rsidRPr="009845B0">
          <w:rPr>
            <w:rStyle w:val="Hyperlink"/>
          </w:rPr>
          <w:t>2</w:t>
        </w:r>
        <w:r>
          <w:rPr>
            <w:rFonts w:asciiTheme="minorHAnsi" w:eastAsiaTheme="minorEastAsia" w:hAnsiTheme="minorHAnsi" w:cstheme="minorBidi"/>
            <w:b w:val="0"/>
            <w:bCs w:val="0"/>
            <w:smallCaps w:val="0"/>
            <w:color w:val="auto"/>
            <w:szCs w:val="22"/>
          </w:rPr>
          <w:tab/>
        </w:r>
        <w:r w:rsidRPr="009845B0">
          <w:rPr>
            <w:rStyle w:val="Hyperlink"/>
          </w:rPr>
          <w:t>Command-Line Utilities</w:t>
        </w:r>
        <w:r>
          <w:rPr>
            <w:webHidden/>
          </w:rPr>
          <w:tab/>
        </w:r>
        <w:r>
          <w:rPr>
            <w:webHidden/>
          </w:rPr>
          <w:fldChar w:fldCharType="begin"/>
        </w:r>
        <w:r>
          <w:rPr>
            <w:webHidden/>
          </w:rPr>
          <w:instrText xml:space="preserve"> PAGEREF _Toc18333674 \h </w:instrText>
        </w:r>
        <w:r>
          <w:rPr>
            <w:webHidden/>
          </w:rPr>
        </w:r>
        <w:r>
          <w:rPr>
            <w:webHidden/>
          </w:rPr>
          <w:fldChar w:fldCharType="separate"/>
        </w:r>
        <w:r>
          <w:rPr>
            <w:webHidden/>
          </w:rPr>
          <w:t>5</w:t>
        </w:r>
        <w:r>
          <w:rPr>
            <w:webHidden/>
          </w:rPr>
          <w:fldChar w:fldCharType="end"/>
        </w:r>
      </w:hyperlink>
    </w:p>
    <w:p w:rsidR="002F2EAD" w:rsidRDefault="002F2EAD">
      <w:pPr>
        <w:pStyle w:val="TOC2"/>
        <w:rPr>
          <w:rFonts w:asciiTheme="minorHAnsi" w:eastAsiaTheme="minorEastAsia" w:hAnsiTheme="minorHAnsi" w:cstheme="minorBidi"/>
          <w:smallCaps w:val="0"/>
          <w:sz w:val="22"/>
          <w:szCs w:val="22"/>
        </w:rPr>
      </w:pPr>
      <w:hyperlink w:anchor="_Toc18333675" w:history="1">
        <w:r w:rsidRPr="009845B0">
          <w:rPr>
            <w:rStyle w:val="Hyperlink"/>
            <w:rFonts w:ascii="Symbol" w:hAnsi="Symbol"/>
          </w:rPr>
          <w:t></w:t>
        </w:r>
        <w:r>
          <w:rPr>
            <w:rFonts w:asciiTheme="minorHAnsi" w:eastAsiaTheme="minorEastAsia" w:hAnsiTheme="minorHAnsi" w:cstheme="minorBidi"/>
            <w:smallCaps w:val="0"/>
            <w:sz w:val="22"/>
            <w:szCs w:val="22"/>
          </w:rPr>
          <w:tab/>
        </w:r>
        <w:r w:rsidRPr="009845B0">
          <w:rPr>
            <w:rStyle w:val="Hyperlink"/>
          </w:rPr>
          <w:t>footool</w:t>
        </w:r>
        <w:r>
          <w:rPr>
            <w:webHidden/>
          </w:rPr>
          <w:tab/>
        </w:r>
        <w:r>
          <w:rPr>
            <w:webHidden/>
          </w:rPr>
          <w:fldChar w:fldCharType="begin"/>
        </w:r>
        <w:r>
          <w:rPr>
            <w:webHidden/>
          </w:rPr>
          <w:instrText xml:space="preserve"> PAGEREF _Toc18333675 \h </w:instrText>
        </w:r>
        <w:r>
          <w:rPr>
            <w:webHidden/>
          </w:rPr>
        </w:r>
        <w:r>
          <w:rPr>
            <w:webHidden/>
          </w:rPr>
          <w:fldChar w:fldCharType="separate"/>
        </w:r>
        <w:r>
          <w:rPr>
            <w:webHidden/>
          </w:rPr>
          <w:t>6</w:t>
        </w:r>
        <w:r>
          <w:rPr>
            <w:webHidden/>
          </w:rPr>
          <w:fldChar w:fldCharType="end"/>
        </w:r>
      </w:hyperlink>
    </w:p>
    <w:p w:rsidR="002F2EAD" w:rsidRDefault="002F2EAD">
      <w:pPr>
        <w:pStyle w:val="TOC1"/>
        <w:rPr>
          <w:rFonts w:asciiTheme="minorHAnsi" w:eastAsiaTheme="minorEastAsia" w:hAnsiTheme="minorHAnsi" w:cstheme="minorBidi"/>
          <w:b w:val="0"/>
          <w:bCs w:val="0"/>
          <w:smallCaps w:val="0"/>
          <w:color w:val="auto"/>
          <w:szCs w:val="22"/>
        </w:rPr>
      </w:pPr>
      <w:hyperlink w:anchor="_Toc18333676" w:history="1">
        <w:r w:rsidRPr="009845B0">
          <w:rPr>
            <w:rStyle w:val="Hyperlink"/>
          </w:rPr>
          <w:t>3</w:t>
        </w:r>
        <w:r>
          <w:rPr>
            <w:rFonts w:asciiTheme="minorHAnsi" w:eastAsiaTheme="minorEastAsia" w:hAnsiTheme="minorHAnsi" w:cstheme="minorBidi"/>
            <w:b w:val="0"/>
            <w:bCs w:val="0"/>
            <w:smallCaps w:val="0"/>
            <w:color w:val="auto"/>
            <w:szCs w:val="22"/>
          </w:rPr>
          <w:tab/>
        </w:r>
        <w:r w:rsidRPr="009845B0">
          <w:rPr>
            <w:rStyle w:val="Hyperlink"/>
          </w:rPr>
          <w:t>TSP Plugins</w:t>
        </w:r>
        <w:r>
          <w:rPr>
            <w:webHidden/>
          </w:rPr>
          <w:tab/>
        </w:r>
        <w:r>
          <w:rPr>
            <w:webHidden/>
          </w:rPr>
          <w:fldChar w:fldCharType="begin"/>
        </w:r>
        <w:r>
          <w:rPr>
            <w:webHidden/>
          </w:rPr>
          <w:instrText xml:space="preserve"> PAGEREF _Toc18333676 \h </w:instrText>
        </w:r>
        <w:r>
          <w:rPr>
            <w:webHidden/>
          </w:rPr>
        </w:r>
        <w:r>
          <w:rPr>
            <w:webHidden/>
          </w:rPr>
          <w:fldChar w:fldCharType="separate"/>
        </w:r>
        <w:r>
          <w:rPr>
            <w:webHidden/>
          </w:rPr>
          <w:t>7</w:t>
        </w:r>
        <w:r>
          <w:rPr>
            <w:webHidden/>
          </w:rPr>
          <w:fldChar w:fldCharType="end"/>
        </w:r>
      </w:hyperlink>
    </w:p>
    <w:p w:rsidR="002F2EAD" w:rsidRDefault="002F2EAD">
      <w:pPr>
        <w:pStyle w:val="TOC2"/>
        <w:rPr>
          <w:rFonts w:asciiTheme="minorHAnsi" w:eastAsiaTheme="minorEastAsia" w:hAnsiTheme="minorHAnsi" w:cstheme="minorBidi"/>
          <w:smallCaps w:val="0"/>
          <w:sz w:val="22"/>
          <w:szCs w:val="22"/>
        </w:rPr>
      </w:pPr>
      <w:hyperlink w:anchor="_Toc18333677" w:history="1">
        <w:r w:rsidRPr="009845B0">
          <w:rPr>
            <w:rStyle w:val="Hyperlink"/>
            <w:rFonts w:ascii="Symbol" w:hAnsi="Symbol"/>
          </w:rPr>
          <w:t></w:t>
        </w:r>
        <w:r>
          <w:rPr>
            <w:rFonts w:asciiTheme="minorHAnsi" w:eastAsiaTheme="minorEastAsia" w:hAnsiTheme="minorHAnsi" w:cstheme="minorBidi"/>
            <w:smallCaps w:val="0"/>
            <w:sz w:val="22"/>
            <w:szCs w:val="22"/>
          </w:rPr>
          <w:tab/>
        </w:r>
        <w:r w:rsidRPr="009845B0">
          <w:rPr>
            <w:rStyle w:val="Hyperlink"/>
          </w:rPr>
          <w:t>foot</w:t>
        </w:r>
        <w:r>
          <w:rPr>
            <w:webHidden/>
          </w:rPr>
          <w:tab/>
        </w:r>
        <w:r>
          <w:rPr>
            <w:webHidden/>
          </w:rPr>
          <w:fldChar w:fldCharType="begin"/>
        </w:r>
        <w:r>
          <w:rPr>
            <w:webHidden/>
          </w:rPr>
          <w:instrText xml:space="preserve"> PAGEREF _Toc18333677 \h </w:instrText>
        </w:r>
        <w:r>
          <w:rPr>
            <w:webHidden/>
          </w:rPr>
        </w:r>
        <w:r>
          <w:rPr>
            <w:webHidden/>
          </w:rPr>
          <w:fldChar w:fldCharType="separate"/>
        </w:r>
        <w:r>
          <w:rPr>
            <w:webHidden/>
          </w:rPr>
          <w:t>8</w:t>
        </w:r>
        <w:r>
          <w:rPr>
            <w:webHidden/>
          </w:rPr>
          <w:fldChar w:fldCharType="end"/>
        </w:r>
      </w:hyperlink>
    </w:p>
    <w:p w:rsidR="002F2EAD" w:rsidRDefault="002F2EAD">
      <w:pPr>
        <w:pStyle w:val="TOC1"/>
        <w:tabs>
          <w:tab w:val="left" w:pos="1560"/>
        </w:tabs>
        <w:rPr>
          <w:rFonts w:asciiTheme="minorHAnsi" w:eastAsiaTheme="minorEastAsia" w:hAnsiTheme="minorHAnsi" w:cstheme="minorBidi"/>
          <w:b w:val="0"/>
          <w:bCs w:val="0"/>
          <w:smallCaps w:val="0"/>
          <w:color w:val="auto"/>
          <w:szCs w:val="22"/>
        </w:rPr>
      </w:pPr>
      <w:hyperlink w:anchor="_Toc18333678" w:history="1">
        <w:r w:rsidRPr="009845B0">
          <w:rPr>
            <w:rStyle w:val="Hyperlink"/>
            <w:lang w:val="en-GB"/>
          </w:rPr>
          <w:t>Appendix A</w:t>
        </w:r>
        <w:r>
          <w:rPr>
            <w:rFonts w:asciiTheme="minorHAnsi" w:eastAsiaTheme="minorEastAsia" w:hAnsiTheme="minorHAnsi" w:cstheme="minorBidi"/>
            <w:b w:val="0"/>
            <w:bCs w:val="0"/>
            <w:smallCaps w:val="0"/>
            <w:color w:val="auto"/>
            <w:szCs w:val="22"/>
          </w:rPr>
          <w:tab/>
        </w:r>
        <w:r w:rsidRPr="009845B0">
          <w:rPr>
            <w:rStyle w:val="Hyperlink"/>
            <w:lang w:val="en-GB"/>
          </w:rPr>
          <w:t xml:space="preserve">PSI/SI XML </w:t>
        </w:r>
        <w:r w:rsidRPr="009845B0">
          <w:rPr>
            <w:rStyle w:val="Hyperlink"/>
          </w:rPr>
          <w:t>Reference</w:t>
        </w:r>
        <w:r w:rsidRPr="009845B0">
          <w:rPr>
            <w:rStyle w:val="Hyperlink"/>
            <w:lang w:val="en-GB"/>
          </w:rPr>
          <w:t xml:space="preserve"> Model</w:t>
        </w:r>
        <w:r>
          <w:rPr>
            <w:webHidden/>
          </w:rPr>
          <w:tab/>
        </w:r>
        <w:r>
          <w:rPr>
            <w:webHidden/>
          </w:rPr>
          <w:fldChar w:fldCharType="begin"/>
        </w:r>
        <w:r>
          <w:rPr>
            <w:webHidden/>
          </w:rPr>
          <w:instrText xml:space="preserve"> PAGEREF _Toc18333678 \h </w:instrText>
        </w:r>
        <w:r>
          <w:rPr>
            <w:webHidden/>
          </w:rPr>
        </w:r>
        <w:r>
          <w:rPr>
            <w:webHidden/>
          </w:rPr>
          <w:fldChar w:fldCharType="separate"/>
        </w:r>
        <w:r>
          <w:rPr>
            <w:webHidden/>
          </w:rPr>
          <w:t>9</w:t>
        </w:r>
        <w:r>
          <w:rPr>
            <w:webHidden/>
          </w:rPr>
          <w:fldChar w:fldCharType="end"/>
        </w:r>
      </w:hyperlink>
    </w:p>
    <w:p w:rsidR="002F2EAD" w:rsidRDefault="002F2EAD">
      <w:pPr>
        <w:pStyle w:val="TOC2"/>
        <w:rPr>
          <w:rFonts w:asciiTheme="minorHAnsi" w:eastAsiaTheme="minorEastAsia" w:hAnsiTheme="minorHAnsi" w:cstheme="minorBidi"/>
          <w:smallCaps w:val="0"/>
          <w:sz w:val="22"/>
          <w:szCs w:val="22"/>
        </w:rPr>
      </w:pPr>
      <w:hyperlink w:anchor="_Toc18333679" w:history="1">
        <w:r w:rsidRPr="009845B0">
          <w:rPr>
            <w:rStyle w:val="Hyperlink"/>
          </w:rPr>
          <w:t>A.1</w:t>
        </w:r>
        <w:r>
          <w:rPr>
            <w:rFonts w:asciiTheme="minorHAnsi" w:eastAsiaTheme="minorEastAsia" w:hAnsiTheme="minorHAnsi" w:cstheme="minorBidi"/>
            <w:smallCaps w:val="0"/>
            <w:sz w:val="22"/>
            <w:szCs w:val="22"/>
          </w:rPr>
          <w:tab/>
        </w:r>
        <w:r w:rsidRPr="009845B0">
          <w:rPr>
            <w:rStyle w:val="Hyperlink"/>
          </w:rPr>
          <w:t>Tables</w:t>
        </w:r>
        <w:r>
          <w:rPr>
            <w:webHidden/>
          </w:rPr>
          <w:tab/>
        </w:r>
        <w:r>
          <w:rPr>
            <w:webHidden/>
          </w:rPr>
          <w:fldChar w:fldCharType="begin"/>
        </w:r>
        <w:r>
          <w:rPr>
            <w:webHidden/>
          </w:rPr>
          <w:instrText xml:space="preserve"> PAGEREF _Toc18333679 \h </w:instrText>
        </w:r>
        <w:r>
          <w:rPr>
            <w:webHidden/>
          </w:rPr>
        </w:r>
        <w:r>
          <w:rPr>
            <w:webHidden/>
          </w:rPr>
          <w:fldChar w:fldCharType="separate"/>
        </w:r>
        <w:r>
          <w:rPr>
            <w:webHidden/>
          </w:rPr>
          <w:t>9</w:t>
        </w:r>
        <w:r>
          <w:rPr>
            <w:webHidden/>
          </w:rPr>
          <w:fldChar w:fldCharType="end"/>
        </w:r>
      </w:hyperlink>
    </w:p>
    <w:p w:rsidR="002F2EAD" w:rsidRDefault="002F2EAD">
      <w:pPr>
        <w:pStyle w:val="TOC3"/>
        <w:rPr>
          <w:rFonts w:asciiTheme="minorHAnsi" w:eastAsiaTheme="minorEastAsia" w:hAnsiTheme="minorHAnsi" w:cstheme="minorBidi"/>
          <w:iCs w:val="0"/>
          <w:sz w:val="22"/>
          <w:szCs w:val="22"/>
        </w:rPr>
      </w:pPr>
      <w:hyperlink w:anchor="_Toc18333680" w:history="1">
        <w:r w:rsidRPr="009845B0">
          <w:rPr>
            <w:rStyle w:val="Hyperlink"/>
          </w:rPr>
          <w:t>A.1.1</w:t>
        </w:r>
        <w:r>
          <w:rPr>
            <w:rFonts w:asciiTheme="minorHAnsi" w:eastAsiaTheme="minorEastAsia" w:hAnsiTheme="minorHAnsi" w:cstheme="minorBidi"/>
            <w:iCs w:val="0"/>
            <w:sz w:val="22"/>
            <w:szCs w:val="22"/>
          </w:rPr>
          <w:tab/>
        </w:r>
        <w:r w:rsidRPr="009845B0">
          <w:rPr>
            <w:rStyle w:val="Hyperlink"/>
          </w:rPr>
          <w:t>Foo Table (FOOT)</w:t>
        </w:r>
        <w:r>
          <w:rPr>
            <w:webHidden/>
          </w:rPr>
          <w:tab/>
        </w:r>
        <w:r>
          <w:rPr>
            <w:webHidden/>
          </w:rPr>
          <w:fldChar w:fldCharType="begin"/>
        </w:r>
        <w:r>
          <w:rPr>
            <w:webHidden/>
          </w:rPr>
          <w:instrText xml:space="preserve"> PAGEREF _Toc18333680 \h </w:instrText>
        </w:r>
        <w:r>
          <w:rPr>
            <w:webHidden/>
          </w:rPr>
        </w:r>
        <w:r>
          <w:rPr>
            <w:webHidden/>
          </w:rPr>
          <w:fldChar w:fldCharType="separate"/>
        </w:r>
        <w:r>
          <w:rPr>
            <w:webHidden/>
          </w:rPr>
          <w:t>9</w:t>
        </w:r>
        <w:r>
          <w:rPr>
            <w:webHidden/>
          </w:rPr>
          <w:fldChar w:fldCharType="end"/>
        </w:r>
      </w:hyperlink>
    </w:p>
    <w:p w:rsidR="002F2EAD" w:rsidRDefault="002F2EAD">
      <w:pPr>
        <w:pStyle w:val="TOC2"/>
        <w:rPr>
          <w:rFonts w:asciiTheme="minorHAnsi" w:eastAsiaTheme="minorEastAsia" w:hAnsiTheme="minorHAnsi" w:cstheme="minorBidi"/>
          <w:smallCaps w:val="0"/>
          <w:sz w:val="22"/>
          <w:szCs w:val="22"/>
        </w:rPr>
      </w:pPr>
      <w:hyperlink w:anchor="_Toc18333681" w:history="1">
        <w:r w:rsidRPr="009845B0">
          <w:rPr>
            <w:rStyle w:val="Hyperlink"/>
          </w:rPr>
          <w:t>A.2</w:t>
        </w:r>
        <w:r>
          <w:rPr>
            <w:rFonts w:asciiTheme="minorHAnsi" w:eastAsiaTheme="minorEastAsia" w:hAnsiTheme="minorHAnsi" w:cstheme="minorBidi"/>
            <w:smallCaps w:val="0"/>
            <w:sz w:val="22"/>
            <w:szCs w:val="22"/>
          </w:rPr>
          <w:tab/>
        </w:r>
        <w:r w:rsidRPr="009845B0">
          <w:rPr>
            <w:rStyle w:val="Hyperlink"/>
          </w:rPr>
          <w:t>Descriptors</w:t>
        </w:r>
        <w:r>
          <w:rPr>
            <w:webHidden/>
          </w:rPr>
          <w:tab/>
        </w:r>
        <w:r>
          <w:rPr>
            <w:webHidden/>
          </w:rPr>
          <w:fldChar w:fldCharType="begin"/>
        </w:r>
        <w:r>
          <w:rPr>
            <w:webHidden/>
          </w:rPr>
          <w:instrText xml:space="preserve"> PAGEREF _Toc18333681 \h </w:instrText>
        </w:r>
        <w:r>
          <w:rPr>
            <w:webHidden/>
          </w:rPr>
        </w:r>
        <w:r>
          <w:rPr>
            <w:webHidden/>
          </w:rPr>
          <w:fldChar w:fldCharType="separate"/>
        </w:r>
        <w:r>
          <w:rPr>
            <w:webHidden/>
          </w:rPr>
          <w:t>9</w:t>
        </w:r>
        <w:r>
          <w:rPr>
            <w:webHidden/>
          </w:rPr>
          <w:fldChar w:fldCharType="end"/>
        </w:r>
      </w:hyperlink>
    </w:p>
    <w:p w:rsidR="002F2EAD" w:rsidRDefault="002F2EAD">
      <w:pPr>
        <w:pStyle w:val="TOC3"/>
        <w:rPr>
          <w:rFonts w:asciiTheme="minorHAnsi" w:eastAsiaTheme="minorEastAsia" w:hAnsiTheme="minorHAnsi" w:cstheme="minorBidi"/>
          <w:iCs w:val="0"/>
          <w:sz w:val="22"/>
          <w:szCs w:val="22"/>
        </w:rPr>
      </w:pPr>
      <w:hyperlink w:anchor="_Toc18333682" w:history="1">
        <w:r w:rsidRPr="009845B0">
          <w:rPr>
            <w:rStyle w:val="Hyperlink"/>
          </w:rPr>
          <w:t>A.2.1</w:t>
        </w:r>
        <w:r>
          <w:rPr>
            <w:rFonts w:asciiTheme="minorHAnsi" w:eastAsiaTheme="minorEastAsia" w:hAnsiTheme="minorHAnsi" w:cstheme="minorBidi"/>
            <w:iCs w:val="0"/>
            <w:sz w:val="22"/>
            <w:szCs w:val="22"/>
          </w:rPr>
          <w:tab/>
        </w:r>
        <w:r w:rsidRPr="009845B0">
          <w:rPr>
            <w:rStyle w:val="Hyperlink"/>
          </w:rPr>
          <w:t>foo_descriptor</w:t>
        </w:r>
        <w:r>
          <w:rPr>
            <w:webHidden/>
          </w:rPr>
          <w:tab/>
        </w:r>
        <w:r>
          <w:rPr>
            <w:webHidden/>
          </w:rPr>
          <w:fldChar w:fldCharType="begin"/>
        </w:r>
        <w:r>
          <w:rPr>
            <w:webHidden/>
          </w:rPr>
          <w:instrText xml:space="preserve"> PAGEREF _Toc18333682 \h </w:instrText>
        </w:r>
        <w:r>
          <w:rPr>
            <w:webHidden/>
          </w:rPr>
        </w:r>
        <w:r>
          <w:rPr>
            <w:webHidden/>
          </w:rPr>
          <w:fldChar w:fldCharType="separate"/>
        </w:r>
        <w:r>
          <w:rPr>
            <w:webHidden/>
          </w:rPr>
          <w:t>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F13629" w:rsidRDefault="000B1A75">
      <w:pPr>
        <w:rPr>
          <w:lang w:val="en-GB"/>
        </w:rPr>
        <w:sectPr w:rsidR="000B1A75" w:rsidRPr="00F13629" w:rsidSect="0090412B">
          <w:headerReference w:type="even" r:id="rId10"/>
          <w:headerReference w:type="default" r:id="rId11"/>
          <w:footerReference w:type="even" r:id="rId12"/>
          <w:footerReference w:type="default" r:id="rId13"/>
          <w:pgSz w:w="11907" w:h="16840" w:code="9"/>
          <w:pgMar w:top="1440" w:right="1440" w:bottom="1440" w:left="1440" w:header="720" w:footer="720" w:gutter="0"/>
          <w:cols w:space="720"/>
        </w:sectPr>
      </w:pPr>
    </w:p>
    <w:p w:rsidR="00FD7C53" w:rsidRDefault="00827671" w:rsidP="00E86E81">
      <w:pPr>
        <w:pStyle w:val="Heading1"/>
        <w:rPr>
          <w:lang w:val="en-GB"/>
        </w:rPr>
      </w:pPr>
      <w:bookmarkStart w:id="1" w:name="_Ref105926402"/>
      <w:bookmarkStart w:id="2" w:name="_Toc105929219"/>
      <w:bookmarkStart w:id="3" w:name="_Ref105926165"/>
      <w:bookmarkStart w:id="4" w:name="_Toc105929244"/>
      <w:bookmarkStart w:id="5" w:name="_Ref196905922"/>
      <w:bookmarkStart w:id="6" w:name="_Toc18333671"/>
      <w:r>
        <w:rPr>
          <w:lang w:val="en-GB"/>
        </w:rPr>
        <w:lastRenderedPageBreak/>
        <w:t xml:space="preserve">The “Foo” Extension </w:t>
      </w:r>
      <w:bookmarkEnd w:id="5"/>
      <w:r>
        <w:rPr>
          <w:lang w:val="en-GB"/>
        </w:rPr>
        <w:t>to TSDuck</w:t>
      </w:r>
      <w:bookmarkEnd w:id="6"/>
    </w:p>
    <w:p w:rsidR="00FD7C53" w:rsidRDefault="00FD7C53" w:rsidP="00E86E81">
      <w:pPr>
        <w:pStyle w:val="Heading2"/>
      </w:pPr>
      <w:bookmarkStart w:id="7" w:name="_Toc459139106"/>
      <w:bookmarkStart w:id="8" w:name="_Toc461860830"/>
      <w:bookmarkStart w:id="9" w:name="_Toc105929212"/>
      <w:bookmarkStart w:id="10" w:name="_Toc157506340"/>
      <w:bookmarkStart w:id="11" w:name="_Toc18333672"/>
      <w:r>
        <w:t>Purpose</w:t>
      </w:r>
      <w:bookmarkEnd w:id="7"/>
      <w:bookmarkEnd w:id="8"/>
      <w:bookmarkEnd w:id="9"/>
      <w:bookmarkEnd w:id="10"/>
      <w:bookmarkEnd w:id="11"/>
    </w:p>
    <w:p w:rsidR="00FD7C53" w:rsidRDefault="00827671" w:rsidP="00FD7C53">
      <w:r>
        <w:t>The sample Foo extension to TSDuck is a code template for other more useful extensions.</w:t>
      </w:r>
    </w:p>
    <w:p w:rsidR="00827671" w:rsidRDefault="00827671" w:rsidP="00827671">
      <w:pPr>
        <w:pStyle w:val="Heading2"/>
      </w:pPr>
      <w:bookmarkStart w:id="12" w:name="_Toc18333673"/>
      <w:r>
        <w:t>Overview</w:t>
      </w:r>
      <w:bookmarkEnd w:id="12"/>
    </w:p>
    <w:p w:rsidR="00827671" w:rsidRDefault="00827671" w:rsidP="00827671">
      <w:r w:rsidRPr="00827671">
        <w:t xml:space="preserve">The Foo extension can be found in the subdirectory </w:t>
      </w:r>
      <w:r w:rsidRPr="00827671">
        <w:rPr>
          <w:rStyle w:val="StyleConsolas"/>
        </w:rPr>
        <w:t>sample/sample-extension</w:t>
      </w:r>
      <w:r>
        <w:t xml:space="preserve"> of</w:t>
      </w:r>
      <w:r w:rsidRPr="00827671">
        <w:t xml:space="preserve"> the TSDuck source tree</w:t>
      </w:r>
      <w:r>
        <w:t xml:space="preserve">. Templates are available for </w:t>
      </w:r>
      <w:r>
        <w:t>all possibilities of</w:t>
      </w:r>
      <w:r>
        <w:t xml:space="preserve"> </w:t>
      </w:r>
      <w:r>
        <w:t>TSDuck extensions:</w:t>
      </w:r>
    </w:p>
    <w:p w:rsidR="00827671" w:rsidRDefault="00827671" w:rsidP="00396240">
      <w:pPr>
        <w:pStyle w:val="ListParagraph"/>
        <w:numPr>
          <w:ilvl w:val="0"/>
          <w:numId w:val="32"/>
        </w:numPr>
      </w:pPr>
      <w:r>
        <w:t>Handling of a third-party table named "Foo Table" or FOOT. The table can be</w:t>
      </w:r>
      <w:r>
        <w:t xml:space="preserve"> </w:t>
      </w:r>
      <w:r>
        <w:t>manipulated in XML, analyzed and displayed with the standard TSDuck tools.</w:t>
      </w:r>
    </w:p>
    <w:p w:rsidR="00827671" w:rsidRDefault="00827671" w:rsidP="00827671">
      <w:pPr>
        <w:pStyle w:val="ListParagraph"/>
        <w:numPr>
          <w:ilvl w:val="0"/>
          <w:numId w:val="32"/>
        </w:numPr>
      </w:pPr>
      <w:r>
        <w:t xml:space="preserve">Handling of a third-party descriptor named </w:t>
      </w:r>
      <w:r w:rsidRPr="00827671">
        <w:rPr>
          <w:i/>
        </w:rPr>
        <w:t>foo_descriptor</w:t>
      </w:r>
      <w:r>
        <w:t>. The descriptor can</w:t>
      </w:r>
      <w:r>
        <w:t xml:space="preserve"> </w:t>
      </w:r>
      <w:r>
        <w:t>be manipulated in XML, analyzed and displayed with the standard TSDuck tools.</w:t>
      </w:r>
    </w:p>
    <w:p w:rsidR="00827671" w:rsidRDefault="00827671" w:rsidP="00DB4592">
      <w:pPr>
        <w:pStyle w:val="ListParagraph"/>
        <w:numPr>
          <w:ilvl w:val="0"/>
          <w:numId w:val="32"/>
        </w:numPr>
      </w:pPr>
      <w:r>
        <w:t>Handling a third-party Conditional Access System named "Foo CAS". The ECM's,</w:t>
      </w:r>
      <w:r>
        <w:t xml:space="preserve"> </w:t>
      </w:r>
      <w:r>
        <w:t>EMM's and private parts of the CA_descriptor are correctly analyzed and</w:t>
      </w:r>
      <w:r>
        <w:t xml:space="preserve"> </w:t>
      </w:r>
      <w:r>
        <w:t>displayed with the standard TSDuck tools.</w:t>
      </w:r>
    </w:p>
    <w:p w:rsidR="00827671" w:rsidRDefault="00827671" w:rsidP="00827671">
      <w:pPr>
        <w:pStyle w:val="ListParagraph"/>
        <w:numPr>
          <w:ilvl w:val="0"/>
          <w:numId w:val="32"/>
        </w:numPr>
      </w:pPr>
      <w:r>
        <w:t xml:space="preserve">Some additional plugins for </w:t>
      </w:r>
      <w:r w:rsidRPr="00827671">
        <w:rPr>
          <w:i/>
        </w:rPr>
        <w:t>tsp</w:t>
      </w:r>
      <w:r>
        <w:t xml:space="preserve">. </w:t>
      </w:r>
      <w:r>
        <w:t xml:space="preserve">In this extension, </w:t>
      </w:r>
      <w:r>
        <w:t>there is one which manipulates the</w:t>
      </w:r>
      <w:r>
        <w:t xml:space="preserve"> </w:t>
      </w:r>
      <w:r>
        <w:t>Foo Table on the fly.</w:t>
      </w:r>
    </w:p>
    <w:p w:rsidR="00827671" w:rsidRDefault="00827671" w:rsidP="00827671">
      <w:pPr>
        <w:pStyle w:val="ListParagraph"/>
        <w:numPr>
          <w:ilvl w:val="0"/>
          <w:numId w:val="32"/>
        </w:numPr>
      </w:pPr>
      <w:r>
        <w:t>Some additional utilities. Here, there is one which does not do much (just</w:t>
      </w:r>
      <w:r>
        <w:t xml:space="preserve"> </w:t>
      </w:r>
      <w:r>
        <w:t>to illustrate how to do that).</w:t>
      </w:r>
    </w:p>
    <w:p w:rsidR="00827671" w:rsidRDefault="00827671" w:rsidP="009E621B">
      <w:pPr>
        <w:pStyle w:val="ListParagraph"/>
        <w:numPr>
          <w:ilvl w:val="0"/>
          <w:numId w:val="32"/>
        </w:numPr>
      </w:pPr>
      <w:r>
        <w:t>Provide scripts to build standard installers (</w:t>
      </w:r>
      <w:r w:rsidRPr="00827671">
        <w:rPr>
          <w:rStyle w:val="StyleConsolas"/>
        </w:rPr>
        <w:t>.exe</w:t>
      </w:r>
      <w:r>
        <w:t xml:space="preserve"> on Windows, </w:t>
      </w:r>
      <w:r w:rsidRPr="00827671">
        <w:rPr>
          <w:rStyle w:val="StyleConsolas"/>
        </w:rPr>
        <w:t>.rpm</w:t>
      </w:r>
      <w:r>
        <w:t xml:space="preserve"> and </w:t>
      </w:r>
      <w:r w:rsidRPr="00827671">
        <w:rPr>
          <w:rStyle w:val="StyleConsolas"/>
        </w:rPr>
        <w:t>.deb</w:t>
      </w:r>
      <w:r>
        <w:t xml:space="preserve"> </w:t>
      </w:r>
      <w:r>
        <w:t>on Linux). The installers install the extension on top of a matching version</w:t>
      </w:r>
      <w:r>
        <w:t xml:space="preserve"> </w:t>
      </w:r>
      <w:r>
        <w:t>of TSDuck.</w:t>
      </w:r>
    </w:p>
    <w:p w:rsidR="00827671" w:rsidRDefault="00827671" w:rsidP="009E621B">
      <w:pPr>
        <w:pStyle w:val="ListParagraph"/>
        <w:numPr>
          <w:ilvl w:val="0"/>
          <w:numId w:val="32"/>
        </w:numPr>
      </w:pPr>
      <w:r>
        <w:t>Documentation template (this document).</w:t>
      </w:r>
    </w:p>
    <w:p w:rsidR="007C4F8A" w:rsidRPr="007C4F8A" w:rsidRDefault="007C4F8A" w:rsidP="007C4F8A">
      <w:pPr>
        <w:pStyle w:val="ListParagraph"/>
        <w:numPr>
          <w:ilvl w:val="0"/>
          <w:numId w:val="32"/>
        </w:numPr>
        <w:rPr>
          <w:lang w:val="en-GB"/>
        </w:rPr>
        <w:sectPr w:rsidR="007C4F8A" w:rsidRPr="007C4F8A" w:rsidSect="0090412B">
          <w:headerReference w:type="even" r:id="rId14"/>
          <w:headerReference w:type="default" r:id="rId15"/>
          <w:footerReference w:type="even" r:id="rId16"/>
          <w:footerReference w:type="default" r:id="rId17"/>
          <w:pgSz w:w="11907" w:h="16840" w:code="9"/>
          <w:pgMar w:top="1440" w:right="1440" w:bottom="1440" w:left="1440" w:header="720" w:footer="720" w:gutter="0"/>
          <w:cols w:space="720"/>
        </w:sectPr>
      </w:pPr>
    </w:p>
    <w:p w:rsidR="00A771C4" w:rsidRDefault="00583567" w:rsidP="00E86E81">
      <w:pPr>
        <w:pStyle w:val="Heading1"/>
      </w:pPr>
      <w:bookmarkStart w:id="13" w:name="_Toc157506339"/>
      <w:bookmarkStart w:id="14" w:name="_Ref196905926"/>
      <w:bookmarkStart w:id="15" w:name="_Toc18333674"/>
      <w:r>
        <w:lastRenderedPageBreak/>
        <w:t>Command-Line</w:t>
      </w:r>
      <w:r w:rsidR="00A771C4">
        <w:t xml:space="preserve"> Utilities</w:t>
      </w:r>
      <w:bookmarkEnd w:id="13"/>
      <w:bookmarkEnd w:id="14"/>
      <w:bookmarkEnd w:id="15"/>
    </w:p>
    <w:p w:rsidR="00583567" w:rsidRDefault="00583567" w:rsidP="00583567">
      <w:pPr>
        <w:rPr>
          <w:lang w:val="en-GB"/>
        </w:rPr>
      </w:pPr>
      <w:r>
        <w:rPr>
          <w:lang w:val="en-GB"/>
        </w:rPr>
        <w:t>This chapter contains the</w:t>
      </w:r>
      <w:r>
        <w:rPr>
          <w:lang w:val="en-GB"/>
        </w:rPr>
        <w:t xml:space="preserve"> reference documentation of all command-line utilities </w:t>
      </w:r>
      <w:r>
        <w:rPr>
          <w:lang w:val="en-GB"/>
        </w:rPr>
        <w:t>which are defined by the sample “Foo” extension to TSDuck.</w:t>
      </w:r>
    </w:p>
    <w:p w:rsidR="00583567" w:rsidRPr="009F4EDF" w:rsidRDefault="00583567" w:rsidP="00583567">
      <w:pPr>
        <w:rPr>
          <w:i/>
          <w:lang w:val="en-GB"/>
        </w:rPr>
      </w:pPr>
      <w:r>
        <w:rPr>
          <w:lang w:val="en-GB"/>
        </w:rPr>
        <w:t>All conventions from TSDuck command-line utilities equally apply to extension: integer format, predefined common options, partial command line redirection, etc.</w:t>
      </w:r>
    </w:p>
    <w:p w:rsidR="002B6D0C" w:rsidRPr="00E233F7" w:rsidRDefault="002B6D0C" w:rsidP="00E233F7">
      <w:pPr>
        <w:pStyle w:val="Caption"/>
      </w:pPr>
      <w:bookmarkStart w:id="16" w:name="_Ref127164344"/>
      <w:bookmarkStart w:id="17" w:name="_Toc1832979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F2EAD">
        <w:rPr>
          <w:noProof/>
        </w:rPr>
        <w:t>1</w:t>
      </w:r>
      <w:r w:rsidR="00BB603E" w:rsidRPr="00E233F7">
        <w:fldChar w:fldCharType="end"/>
      </w:r>
      <w:bookmarkEnd w:id="16"/>
      <w:r w:rsidRPr="00E233F7">
        <w:t xml:space="preserve">: </w:t>
      </w:r>
      <w:r w:rsidR="00583567">
        <w:t xml:space="preserve">Command-line </w:t>
      </w:r>
      <w:r w:rsidRPr="00E233F7">
        <w:t>utilities</w:t>
      </w:r>
      <w:bookmarkEnd w:id="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300F44" w:rsidTr="007E5D99">
        <w:tc>
          <w:tcPr>
            <w:tcW w:w="1461" w:type="dxa"/>
          </w:tcPr>
          <w:p w:rsidR="00300F44" w:rsidRDefault="00583567">
            <w:pPr>
              <w:pStyle w:val="TableContent"/>
              <w:rPr>
                <w:rFonts w:ascii="Consolas" w:hAnsi="Consolas"/>
              </w:rPr>
            </w:pPr>
            <w:r>
              <w:rPr>
                <w:rFonts w:ascii="Consolas" w:hAnsi="Consolas"/>
              </w:rPr>
              <w:t>footool</w:t>
            </w:r>
          </w:p>
        </w:tc>
        <w:tc>
          <w:tcPr>
            <w:tcW w:w="7636" w:type="dxa"/>
          </w:tcPr>
          <w:p w:rsidR="00300F44" w:rsidRDefault="00583567">
            <w:pPr>
              <w:pStyle w:val="TableContent"/>
            </w:pPr>
            <w:r>
              <w:t>Sample useless utility which can be used as source code template</w:t>
            </w:r>
            <w:r w:rsidR="00300F44">
              <w:t>.</w:t>
            </w:r>
          </w:p>
        </w:tc>
      </w:tr>
    </w:tbl>
    <w:p w:rsidR="007C4F8A" w:rsidRPr="00F13629" w:rsidRDefault="007F1992" w:rsidP="007F1992">
      <w:pPr>
        <w:spacing w:before="0"/>
        <w:jc w:val="left"/>
        <w:rPr>
          <w:lang w:val="en-GB"/>
        </w:rPr>
        <w:sectPr w:rsidR="007C4F8A" w:rsidRPr="00F13629" w:rsidSect="0090412B">
          <w:headerReference w:type="even" r:id="rId18"/>
          <w:headerReference w:type="default" r:id="rId19"/>
          <w:footerReference w:type="even" r:id="rId20"/>
          <w:footerReference w:type="default" r:id="rId21"/>
          <w:pgSz w:w="11907" w:h="16840" w:code="9"/>
          <w:pgMar w:top="1440" w:right="1440" w:bottom="1440" w:left="1440" w:header="720" w:footer="720" w:gutter="0"/>
          <w:cols w:space="720"/>
        </w:sectPr>
      </w:pPr>
      <w:r>
        <w:rPr>
          <w:lang w:val="en-GB"/>
        </w:rPr>
        <w:br w:type="page"/>
      </w:r>
    </w:p>
    <w:p w:rsidR="00A771C4" w:rsidRDefault="00583567" w:rsidP="00985575">
      <w:pPr>
        <w:pStyle w:val="ReferenceSectionTitle"/>
      </w:pPr>
      <w:bookmarkStart w:id="18" w:name="_Toc18333675"/>
      <w:r>
        <w:lastRenderedPageBreak/>
        <w:t>footool</w:t>
      </w:r>
      <w:bookmarkEnd w:id="18"/>
    </w:p>
    <w:p w:rsidR="00985575" w:rsidRPr="00985575" w:rsidRDefault="00583567" w:rsidP="00E233F7">
      <w:pPr>
        <w:pStyle w:val="UsageTitle"/>
      </w:pPr>
      <w:r>
        <w:t>Sample useless utility</w:t>
      </w:r>
    </w:p>
    <w:p w:rsidR="00A771C4" w:rsidRDefault="00A771C4">
      <w:pPr>
        <w:rPr>
          <w:lang w:val="en-GB"/>
        </w:rPr>
      </w:pPr>
      <w:r>
        <w:rPr>
          <w:lang w:val="en-GB"/>
        </w:rPr>
        <w:t xml:space="preserve">This utility </w:t>
      </w:r>
      <w:r w:rsidR="00583567">
        <w:rPr>
          <w:lang w:val="en-GB"/>
        </w:rPr>
        <w:t>is mostly useless. Its source code and build environment can be used as templates for utilities in other extensions.</w:t>
      </w:r>
    </w:p>
    <w:p w:rsidR="00A771C4" w:rsidRPr="0010024C" w:rsidRDefault="00BD19C2" w:rsidP="00E233F7">
      <w:pPr>
        <w:pStyle w:val="UsageTitle"/>
        <w:rPr>
          <w:lang w:val="en-US"/>
        </w:rPr>
      </w:pPr>
      <w:r>
        <w:rPr>
          <w:lang w:val="en-US"/>
        </w:rPr>
        <w:t>Usage</w:t>
      </w:r>
    </w:p>
    <w:p w:rsidR="00A771C4" w:rsidRDefault="00583567">
      <w:pPr>
        <w:pStyle w:val="UsageSyntax"/>
        <w:rPr>
          <w:lang w:val="en-GB"/>
        </w:rPr>
      </w:pPr>
      <w:r>
        <w:rPr>
          <w:lang w:val="en-GB"/>
        </w:rPr>
        <w:t>footool</w:t>
      </w:r>
      <w:r w:rsidR="00A771C4">
        <w:rPr>
          <w:lang w:val="en-GB"/>
        </w:rPr>
        <w:t xml:space="preserve"> [</w:t>
      </w:r>
      <w:r w:rsidR="00A771C4">
        <w:rPr>
          <w:i/>
          <w:iCs/>
          <w:lang w:val="en-GB"/>
        </w:rPr>
        <w:t>options</w:t>
      </w:r>
      <w:r w:rsidR="00A771C4">
        <w:rPr>
          <w:lang w:val="en-GB"/>
        </w:rPr>
        <w:t>] [</w:t>
      </w:r>
      <w:r w:rsidR="00A771C4">
        <w:rPr>
          <w:i/>
          <w:iCs/>
          <w:lang w:val="en-GB"/>
        </w:rPr>
        <w:t>input-file</w:t>
      </w:r>
      <w:r>
        <w:rPr>
          <w:i/>
          <w:iCs/>
          <w:lang w:val="en-GB"/>
        </w:rPr>
        <w:t xml:space="preserve"> ...</w:t>
      </w:r>
      <w:r w:rsidR="00A771C4">
        <w:rPr>
          <w:lang w:val="en-GB"/>
        </w:rPr>
        <w:t>]</w:t>
      </w:r>
    </w:p>
    <w:p w:rsidR="00A771C4" w:rsidRPr="0010024C" w:rsidRDefault="00A771C4" w:rsidP="00E233F7">
      <w:pPr>
        <w:pStyle w:val="UsageTitle"/>
        <w:rPr>
          <w:lang w:val="en-US"/>
        </w:rPr>
      </w:pPr>
      <w:r w:rsidRPr="0010024C">
        <w:rPr>
          <w:lang w:val="en-US"/>
        </w:rPr>
        <w:t>Input file</w:t>
      </w:r>
      <w:r w:rsidR="00583567">
        <w:rPr>
          <w:lang w:val="en-US"/>
        </w:rPr>
        <w:t>s</w:t>
      </w:r>
    </w:p>
    <w:p w:rsidR="00A771C4" w:rsidRDefault="00583567">
      <w:pPr>
        <w:pStyle w:val="NormalShifted"/>
      </w:pPr>
      <w:r>
        <w:t>A list of input files</w:t>
      </w:r>
      <w:r w:rsidR="00A771C4">
        <w:t>. If omi</w:t>
      </w:r>
      <w:r w:rsidR="00B243B1">
        <w:t>t</w:t>
      </w:r>
      <w:r w:rsidR="00A771C4">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583567" w:rsidP="00583567">
      <w:pPr>
        <w:pStyle w:val="OptionDescription"/>
      </w:pPr>
      <w:r>
        <w:rPr>
          <w:lang w:eastAsia="fr-FR"/>
        </w:rPr>
        <w:t>Does not mean anything, this is just a sample option</w:t>
      </w:r>
      <w:r w:rsidR="00284B59">
        <w:t>.</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A2520" w:rsidRDefault="00AA2520" w:rsidP="001D560C">
      <w:pPr>
        <w:pStyle w:val="OptionDescription"/>
        <w:sectPr w:rsidR="00AA2520" w:rsidSect="0090412B">
          <w:headerReference w:type="even" r:id="rId22"/>
          <w:headerReference w:type="default" r:id="rId23"/>
          <w:pgSz w:w="11907" w:h="16840" w:code="9"/>
          <w:pgMar w:top="1440" w:right="1440" w:bottom="1440" w:left="1440" w:header="720" w:footer="720" w:gutter="0"/>
          <w:cols w:space="720"/>
        </w:sectPr>
      </w:pPr>
    </w:p>
    <w:p w:rsidR="00A771C4" w:rsidRDefault="00FF1216" w:rsidP="00E86E81">
      <w:pPr>
        <w:pStyle w:val="Heading1"/>
      </w:pPr>
      <w:bookmarkStart w:id="19" w:name="_Ref218669309"/>
      <w:bookmarkStart w:id="20" w:name="_Toc18333676"/>
      <w:r>
        <w:lastRenderedPageBreak/>
        <w:t>TSP Plugins</w:t>
      </w:r>
      <w:bookmarkEnd w:id="19"/>
      <w:bookmarkEnd w:id="20"/>
    </w:p>
    <w:p w:rsidR="00FF1216" w:rsidRPr="009F4EDF" w:rsidRDefault="00FF1216">
      <w:pPr>
        <w:rPr>
          <w:i/>
          <w:lang w:val="en-GB"/>
        </w:rPr>
      </w:pPr>
      <w:r>
        <w:rPr>
          <w:lang w:val="en-GB"/>
        </w:rPr>
        <w:t xml:space="preserve">This chapter contains the reference documentation of all plugins for </w:t>
      </w:r>
      <w:r>
        <w:rPr>
          <w:i/>
          <w:lang w:val="en-GB"/>
        </w:rPr>
        <w:t>tsp</w:t>
      </w:r>
      <w:r w:rsidR="001D6229">
        <w:rPr>
          <w:lang w:val="en-GB"/>
        </w:rPr>
        <w:t xml:space="preserve"> which are defined by the sample “Foo” extension to TSDuck.</w:t>
      </w:r>
    </w:p>
    <w:p w:rsidR="002B6D0C" w:rsidRPr="00E233F7" w:rsidRDefault="002B6D0C" w:rsidP="00E233F7">
      <w:pPr>
        <w:pStyle w:val="Caption"/>
      </w:pPr>
      <w:bookmarkStart w:id="21" w:name="_Ref127164900"/>
      <w:bookmarkStart w:id="22" w:name="_Toc1832979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F2EAD">
        <w:rPr>
          <w:noProof/>
        </w:rPr>
        <w:t>2</w:t>
      </w:r>
      <w:r w:rsidR="00BB603E" w:rsidRPr="00E233F7">
        <w:fldChar w:fldCharType="end"/>
      </w:r>
      <w:bookmarkEnd w:id="21"/>
      <w:r w:rsidRPr="00E233F7">
        <w:t xml:space="preserve">: </w:t>
      </w:r>
      <w:r w:rsidR="001B02F9" w:rsidRPr="00E233F7">
        <w:t>tsp</w:t>
      </w:r>
      <w:r w:rsidRPr="00E233F7">
        <w:t xml:space="preserve"> plugins</w:t>
      </w:r>
      <w:bookmarkEnd w:id="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0"/>
        <w:gridCol w:w="1260"/>
        <w:gridCol w:w="6570"/>
      </w:tblGrid>
      <w:tr w:rsidR="00911034" w:rsidTr="00454451">
        <w:trPr>
          <w:tblHeader/>
        </w:trPr>
        <w:tc>
          <w:tcPr>
            <w:tcW w:w="1260" w:type="dxa"/>
            <w:shd w:val="clear" w:color="auto" w:fill="2ECC71"/>
          </w:tcPr>
          <w:p w:rsidR="00911034" w:rsidRDefault="00911034" w:rsidP="009C300E">
            <w:pPr>
              <w:pStyle w:val="TableTitle"/>
              <w:rPr>
                <w:lang w:val="fr-FR"/>
              </w:rPr>
            </w:pPr>
            <w:bookmarkStart w:id="23" w:name="_Ref127069449"/>
            <w:r>
              <w:rPr>
                <w:lang w:val="fr-FR"/>
              </w:rPr>
              <w:t>Plugin</w:t>
            </w:r>
          </w:p>
        </w:tc>
        <w:tc>
          <w:tcPr>
            <w:tcW w:w="1260" w:type="dxa"/>
            <w:shd w:val="clear" w:color="auto" w:fill="2ECC71"/>
          </w:tcPr>
          <w:p w:rsidR="00911034" w:rsidRDefault="00911034" w:rsidP="009C300E">
            <w:pPr>
              <w:pStyle w:val="TableTitle"/>
              <w:rPr>
                <w:lang w:val="fr-FR"/>
              </w:rPr>
            </w:pPr>
            <w:r>
              <w:rPr>
                <w:lang w:val="fr-FR"/>
              </w:rPr>
              <w:t>Type</w:t>
            </w:r>
          </w:p>
        </w:tc>
        <w:tc>
          <w:tcPr>
            <w:tcW w:w="6570" w:type="dxa"/>
            <w:shd w:val="clear" w:color="auto" w:fill="2ECC71"/>
          </w:tcPr>
          <w:p w:rsidR="00911034" w:rsidRDefault="00911034" w:rsidP="009C300E">
            <w:pPr>
              <w:pStyle w:val="TableTitle"/>
              <w:rPr>
                <w:lang w:val="en-GB"/>
              </w:rPr>
            </w:pPr>
            <w:r>
              <w:rPr>
                <w:lang w:val="en-GB"/>
              </w:rPr>
              <w:t>Description</w:t>
            </w:r>
          </w:p>
        </w:tc>
      </w:tr>
      <w:tr w:rsidR="001F0A1B" w:rsidTr="00454451">
        <w:tc>
          <w:tcPr>
            <w:tcW w:w="1260" w:type="dxa"/>
          </w:tcPr>
          <w:p w:rsidR="001F0A1B" w:rsidRDefault="001374DE">
            <w:pPr>
              <w:pStyle w:val="TableContent"/>
              <w:rPr>
                <w:rFonts w:ascii="Consolas" w:hAnsi="Consolas"/>
              </w:rPr>
            </w:pPr>
            <w:r>
              <w:rPr>
                <w:rFonts w:ascii="Consolas" w:hAnsi="Consolas"/>
              </w:rPr>
              <w:t>F</w:t>
            </w:r>
            <w:r w:rsidR="00630134">
              <w:rPr>
                <w:rFonts w:ascii="Consolas" w:hAnsi="Consolas"/>
              </w:rPr>
              <w:t>oo</w:t>
            </w:r>
            <w:r w:rsidR="001F0A1B">
              <w:rPr>
                <w:rFonts w:ascii="Consolas" w:hAnsi="Consolas"/>
              </w:rPr>
              <w:t>t</w:t>
            </w:r>
          </w:p>
        </w:tc>
        <w:tc>
          <w:tcPr>
            <w:tcW w:w="1260" w:type="dxa"/>
          </w:tcPr>
          <w:p w:rsidR="001F0A1B" w:rsidRDefault="0079300A">
            <w:pPr>
              <w:pStyle w:val="TableCentered"/>
            </w:pPr>
            <w:r>
              <w:t>p</w:t>
            </w:r>
            <w:r w:rsidR="001F0A1B">
              <w:t>acket</w:t>
            </w:r>
          </w:p>
        </w:tc>
        <w:tc>
          <w:tcPr>
            <w:tcW w:w="6570" w:type="dxa"/>
          </w:tcPr>
          <w:p w:rsidR="001F0A1B" w:rsidRDefault="001F0A1B">
            <w:pPr>
              <w:pStyle w:val="TableContent"/>
            </w:pPr>
            <w:r w:rsidRPr="00B22E97">
              <w:t xml:space="preserve">Perform various transformations on the </w:t>
            </w:r>
            <w:r w:rsidR="00630134">
              <w:t>FOO</w:t>
            </w:r>
            <w:r>
              <w:t>T</w:t>
            </w:r>
            <w:r w:rsidR="00630134">
              <w:t xml:space="preserve"> (Foo Table)</w:t>
            </w:r>
          </w:p>
        </w:tc>
      </w:tr>
      <w:bookmarkEnd w:id="23"/>
    </w:tbl>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4"/>
          <w:headerReference w:type="default" r:id="rId25"/>
          <w:pgSz w:w="11907" w:h="16840" w:code="9"/>
          <w:pgMar w:top="1440" w:right="1440" w:bottom="1440" w:left="1440" w:header="720" w:footer="720" w:gutter="0"/>
          <w:cols w:space="720"/>
        </w:sectPr>
      </w:pPr>
    </w:p>
    <w:p w:rsidR="007702EE" w:rsidRDefault="00630134" w:rsidP="00A545B1">
      <w:pPr>
        <w:pStyle w:val="ReferenceSectionTitle"/>
      </w:pPr>
      <w:bookmarkStart w:id="24" w:name="_Ref127173331"/>
      <w:bookmarkStart w:id="25" w:name="_Toc157506376"/>
      <w:bookmarkStart w:id="26" w:name="_Ref175468360"/>
      <w:bookmarkStart w:id="27" w:name="_Ref127173416"/>
      <w:bookmarkStart w:id="28" w:name="_Toc157506360"/>
      <w:bookmarkStart w:id="29" w:name="_Ref127173585"/>
      <w:bookmarkStart w:id="30" w:name="_Toc157506359"/>
      <w:bookmarkStart w:id="31" w:name="_Ref127173716"/>
      <w:bookmarkStart w:id="32" w:name="_Toc157506358"/>
      <w:bookmarkStart w:id="33" w:name="_Ref192475918"/>
      <w:bookmarkStart w:id="34" w:name="_Toc192480533"/>
      <w:bookmarkStart w:id="35" w:name="_Toc18333677"/>
      <w:r>
        <w:lastRenderedPageBreak/>
        <w:t>foo</w:t>
      </w:r>
      <w:r w:rsidR="007702EE">
        <w:t>t</w:t>
      </w:r>
      <w:bookmarkEnd w:id="35"/>
    </w:p>
    <w:p w:rsidR="007702EE" w:rsidRPr="0010024C" w:rsidRDefault="005A7556" w:rsidP="00E233F7">
      <w:pPr>
        <w:pStyle w:val="UsageTitle"/>
        <w:rPr>
          <w:lang w:val="en-US"/>
        </w:rPr>
      </w:pPr>
      <w:r>
        <w:rPr>
          <w:lang w:val="en-US"/>
        </w:rPr>
        <w:t>Perform v</w:t>
      </w:r>
      <w:r w:rsidR="007702EE" w:rsidRPr="0010024C">
        <w:rPr>
          <w:lang w:val="en-US"/>
        </w:rPr>
        <w:t xml:space="preserve">arious </w:t>
      </w:r>
      <w:r>
        <w:rPr>
          <w:lang w:val="en-US"/>
        </w:rPr>
        <w:t>t</w:t>
      </w:r>
      <w:r w:rsidR="007702EE" w:rsidRPr="0010024C">
        <w:rPr>
          <w:lang w:val="en-US"/>
        </w:rPr>
        <w:t xml:space="preserve">ransformations on </w:t>
      </w:r>
      <w:r w:rsidR="000F3C67">
        <w:rPr>
          <w:lang w:val="en-US"/>
        </w:rPr>
        <w:t>a</w:t>
      </w:r>
      <w:r w:rsidR="007702EE" w:rsidRPr="0010024C">
        <w:rPr>
          <w:lang w:val="en-US"/>
        </w:rPr>
        <w:t xml:space="preserve"> </w:t>
      </w:r>
      <w:r>
        <w:rPr>
          <w:lang w:val="en-US"/>
        </w:rPr>
        <w:t>FOO</w:t>
      </w:r>
      <w:r w:rsidR="007702EE" w:rsidRPr="0010024C">
        <w:rPr>
          <w:lang w:val="en-US"/>
        </w:rPr>
        <w:t xml:space="preserve">T </w:t>
      </w:r>
    </w:p>
    <w:p w:rsidR="007702EE" w:rsidRDefault="007702EE" w:rsidP="007702EE">
      <w:r>
        <w:t xml:space="preserve">This plugin performs various transformations on </w:t>
      </w:r>
      <w:r w:rsidR="005A7556">
        <w:t>a FOOT (Foo Table)</w:t>
      </w:r>
      <w:r>
        <w:t>.</w:t>
      </w:r>
    </w:p>
    <w:p w:rsidR="007702EE" w:rsidRDefault="00BD19C2" w:rsidP="00E233F7">
      <w:pPr>
        <w:pStyle w:val="UsageTitle"/>
      </w:pPr>
      <w:r>
        <w:t>Usage</w:t>
      </w:r>
    </w:p>
    <w:p w:rsidR="007702EE" w:rsidRPr="00FE1D08" w:rsidRDefault="007702EE" w:rsidP="007702EE">
      <w:pPr>
        <w:pStyle w:val="UsageSyntax"/>
      </w:pPr>
      <w:r>
        <w:t xml:space="preserve">tsp -P </w:t>
      </w:r>
      <w:r w:rsidR="003C4CB0">
        <w:t>foo</w:t>
      </w:r>
      <w:r>
        <w:t>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 xml:space="preserve">Specifies the bitrate in bits / second of the PID containing the </w:t>
      </w:r>
      <w:r w:rsidR="00AD661C">
        <w:t>FOO</w:t>
      </w:r>
      <w:r w:rsidR="00486709">
        <w:t>T if a new one is created.</w:t>
      </w:r>
    </w:p>
    <w:p w:rsidR="008569B8" w:rsidRDefault="008569B8" w:rsidP="008569B8">
      <w:pPr>
        <w:pStyle w:val="OptionDescription"/>
      </w:pPr>
      <w:r>
        <w:t>The default is 3,000 b/s.</w:t>
      </w:r>
    </w:p>
    <w:p w:rsidR="00046D29" w:rsidRDefault="00046D29" w:rsidP="00046D29">
      <w:pPr>
        <w:pStyle w:val="OptionName"/>
      </w:pPr>
      <w:r>
        <w:t>-c</w:t>
      </w:r>
      <w:r>
        <w:br/>
        <w:t>--create</w:t>
      </w:r>
    </w:p>
    <w:p w:rsidR="00046D29" w:rsidRDefault="00AD661C" w:rsidP="00046D29">
      <w:pPr>
        <w:pStyle w:val="OptionDescription"/>
      </w:pPr>
      <w:r>
        <w:t>Create a new empty FOO</w:t>
      </w:r>
      <w:r w:rsidR="00046D29">
        <w:t>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AD661C" w:rsidP="00046D29">
      <w:pPr>
        <w:pStyle w:val="OptionDescription"/>
      </w:pPr>
      <w:r>
        <w:t>Create a new empty FOO</w:t>
      </w:r>
      <w:r w:rsidR="00046D29">
        <w:t xml:space="preserve">T if none was received after the specified number of milliseconds. If an actual </w:t>
      </w:r>
      <w:r>
        <w:t>FOO</w:t>
      </w:r>
      <w:r w:rsidR="00046D29">
        <w:t>T is received later, it will be used as the base for transformations instead of the empty one.</w:t>
      </w:r>
    </w:p>
    <w:p w:rsidR="00AD661C" w:rsidRDefault="00AD661C" w:rsidP="00AD661C">
      <w:pPr>
        <w:pStyle w:val="OptionName"/>
      </w:pPr>
      <w:r>
        <w:t xml:space="preserve">-i </w:t>
      </w:r>
      <w:r w:rsidRPr="00AD661C">
        <w:rPr>
          <w:b w:val="0"/>
          <w:i/>
        </w:rPr>
        <w:t>value</w:t>
      </w:r>
      <w:r>
        <w:br/>
        <w:t xml:space="preserve">--id </w:t>
      </w:r>
      <w:r w:rsidRPr="00AD661C">
        <w:rPr>
          <w:b w:val="0"/>
          <w:i/>
        </w:rPr>
        <w:t>value</w:t>
      </w:r>
    </w:p>
    <w:p w:rsidR="00AD661C" w:rsidRDefault="00AD661C" w:rsidP="00AD661C">
      <w:pPr>
        <w:pStyle w:val="OptionDescription"/>
      </w:pPr>
      <w:r>
        <w:rPr>
          <w:lang w:eastAsia="fr-FR"/>
        </w:rPr>
        <w:t xml:space="preserve">Modify the </w:t>
      </w:r>
      <w:r w:rsidRPr="00AD661C">
        <w:rPr>
          <w:i/>
          <w:lang w:eastAsia="fr-FR"/>
        </w:rPr>
        <w:t>foo_id</w:t>
      </w:r>
      <w:r>
        <w:rPr>
          <w:lang w:eastAsia="fr-FR"/>
        </w:rPr>
        <w:t xml:space="preserve"> </w:t>
      </w:r>
      <w:r w:rsidR="00C544E3">
        <w:rPr>
          <w:lang w:eastAsia="fr-FR"/>
        </w:rPr>
        <w:t xml:space="preserve">field </w:t>
      </w:r>
      <w:r>
        <w:rPr>
          <w:lang w:eastAsia="fr-FR"/>
        </w:rPr>
        <w:t>in the FOOT with the specified value</w:t>
      </w:r>
      <w:r>
        <w:t>.</w:t>
      </w:r>
    </w:p>
    <w:p w:rsidR="007702EE" w:rsidRDefault="007702EE" w:rsidP="007702EE">
      <w:pPr>
        <w:pStyle w:val="OptionName"/>
      </w:pPr>
      <w:r>
        <w:t>--increment-version</w:t>
      </w:r>
    </w:p>
    <w:p w:rsidR="007702EE" w:rsidRDefault="007702EE" w:rsidP="007702EE">
      <w:pPr>
        <w:pStyle w:val="OptionDescription"/>
      </w:pPr>
      <w:r>
        <w:t>Increm</w:t>
      </w:r>
      <w:r w:rsidR="00A46403">
        <w:t>ent the version number of the FOO</w:t>
      </w:r>
      <w:r>
        <w:t>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w:t>
      </w:r>
      <w:r w:rsidR="00A46403">
        <w:t>FOO</w:t>
      </w:r>
      <w:r>
        <w:t xml:space="preserve">T is created and </w:t>
      </w:r>
      <w:r w:rsidRPr="00E9583A">
        <w:rPr>
          <w:rFonts w:ascii="Consolas" w:hAnsi="Consolas" w:cs="Consolas"/>
        </w:rPr>
        <w:t>--bitrate</w:t>
      </w:r>
      <w:r>
        <w:t xml:space="preserve"> is not present, this option specifies the packet interval for the </w:t>
      </w:r>
      <w:r w:rsidR="00A46403">
        <w:t>FOO</w:t>
      </w:r>
      <w:r>
        <w:t>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C544E3" w:rsidRDefault="00C544E3" w:rsidP="00C544E3">
      <w:pPr>
        <w:pStyle w:val="OptionName"/>
      </w:pPr>
      <w:r>
        <w:t xml:space="preserve">-n </w:t>
      </w:r>
      <w:r w:rsidRPr="00AD661C">
        <w:rPr>
          <w:b w:val="0"/>
          <w:i/>
        </w:rPr>
        <w:t>value</w:t>
      </w:r>
      <w:r>
        <w:br/>
        <w:t xml:space="preserve">--name </w:t>
      </w:r>
      <w:r w:rsidRPr="00AD661C">
        <w:rPr>
          <w:b w:val="0"/>
          <w:i/>
        </w:rPr>
        <w:t>value</w:t>
      </w:r>
    </w:p>
    <w:p w:rsidR="00C544E3" w:rsidRDefault="00C544E3" w:rsidP="00C544E3">
      <w:pPr>
        <w:pStyle w:val="OptionDescription"/>
      </w:pPr>
      <w:r>
        <w:rPr>
          <w:lang w:eastAsia="fr-FR"/>
        </w:rPr>
        <w:t xml:space="preserve">Modify the </w:t>
      </w:r>
      <w:r>
        <w:rPr>
          <w:i/>
          <w:lang w:eastAsia="fr-FR"/>
        </w:rPr>
        <w:t xml:space="preserve">name </w:t>
      </w:r>
      <w:r>
        <w:rPr>
          <w:lang w:eastAsia="fr-FR"/>
        </w:rPr>
        <w:t>field in the FOOT with the specified value</w:t>
      </w:r>
      <w:r>
        <w: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w:t>
      </w:r>
      <w:r w:rsidR="00A46403">
        <w:t xml:space="preserve"> value for the version of the FOO</w:t>
      </w:r>
      <w:r>
        <w:t>T.</w:t>
      </w:r>
    </w:p>
    <w:p w:rsidR="00A46403" w:rsidRPr="00A46403" w:rsidRDefault="00A46403" w:rsidP="00A46403">
      <w:pPr>
        <w:pStyle w:val="OptionName"/>
        <w:rPr>
          <w:b w:val="0"/>
          <w:i/>
          <w:lang w:eastAsia="fr-FR"/>
        </w:rPr>
      </w:pPr>
      <w:r>
        <w:rPr>
          <w:lang w:eastAsia="fr-FR"/>
        </w:rPr>
        <w:t xml:space="preserve">-p </w:t>
      </w:r>
      <w:r w:rsidRPr="00A46403">
        <w:rPr>
          <w:b w:val="0"/>
          <w:i/>
          <w:lang w:eastAsia="fr-FR"/>
        </w:rPr>
        <w:t>value</w:t>
      </w:r>
      <w:r>
        <w:rPr>
          <w:lang w:eastAsia="fr-FR"/>
        </w:rPr>
        <w:br/>
        <w:t xml:space="preserve">--pid </w:t>
      </w:r>
      <w:r w:rsidRPr="00A46403">
        <w:rPr>
          <w:b w:val="0"/>
          <w:i/>
          <w:lang w:eastAsia="fr-FR"/>
        </w:rPr>
        <w:t>value</w:t>
      </w:r>
    </w:p>
    <w:p w:rsidR="00A46403" w:rsidRDefault="00A46403" w:rsidP="00A46403">
      <w:pPr>
        <w:pStyle w:val="OptionDescription"/>
      </w:pPr>
      <w:r>
        <w:rPr>
          <w:lang w:eastAsia="fr-FR"/>
        </w:rPr>
        <w:t>Specify the PID on which the FOOT is expected. This option is required.</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C4F8A" w:rsidRPr="00F13629" w:rsidRDefault="007C4F8A" w:rsidP="007C4F8A">
      <w:pPr>
        <w:rPr>
          <w:lang w:val="en-GB"/>
        </w:rPr>
        <w:sectPr w:rsidR="007C4F8A" w:rsidRPr="00F13629" w:rsidSect="007C4F8A">
          <w:headerReference w:type="even" r:id="rId26"/>
          <w:headerReference w:type="default" r:id="rId27"/>
          <w:footerReference w:type="even" r:id="rId28"/>
          <w:footerReference w:type="default" r:id="rId29"/>
          <w:type w:val="continuous"/>
          <w:pgSz w:w="11907" w:h="16840" w:code="9"/>
          <w:pgMar w:top="1440" w:right="1440" w:bottom="1440" w:left="1440" w:header="720" w:footer="720" w:gutter="0"/>
          <w:cols w:space="720"/>
        </w:sectPr>
      </w:pPr>
    </w:p>
    <w:p w:rsidR="008836CC" w:rsidRPr="008836CC" w:rsidRDefault="007E2236" w:rsidP="003066BB">
      <w:pPr>
        <w:pStyle w:val="Appendix1"/>
        <w:rPr>
          <w:lang w:val="en-GB"/>
        </w:rPr>
      </w:pPr>
      <w:bookmarkStart w:id="36" w:name="_Ref515728237"/>
      <w:bookmarkStart w:id="37" w:name="_Ref515728238"/>
      <w:bookmarkStart w:id="38" w:name="_Toc18333678"/>
      <w:bookmarkEnd w:id="1"/>
      <w:bookmarkEnd w:id="2"/>
      <w:bookmarkEnd w:id="3"/>
      <w:bookmarkEnd w:id="4"/>
      <w:bookmarkEnd w:id="24"/>
      <w:bookmarkEnd w:id="25"/>
      <w:bookmarkEnd w:id="26"/>
      <w:bookmarkEnd w:id="27"/>
      <w:bookmarkEnd w:id="28"/>
      <w:bookmarkEnd w:id="29"/>
      <w:bookmarkEnd w:id="30"/>
      <w:bookmarkEnd w:id="31"/>
      <w:bookmarkEnd w:id="32"/>
      <w:bookmarkEnd w:id="33"/>
      <w:bookmarkEnd w:id="3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36"/>
      <w:bookmarkEnd w:id="37"/>
      <w:bookmarkEnd w:id="38"/>
    </w:p>
    <w:p w:rsidR="00CC0D4D" w:rsidRDefault="00CC0D4D" w:rsidP="00CC0D4D">
      <w:r>
        <w:t>This appendix describes the XML reference format</w:t>
      </w:r>
      <w:r w:rsidR="00AA7B3E">
        <w:t xml:space="preserve"> for all tables and descriptors which are defined by </w:t>
      </w:r>
      <w:r w:rsidR="00630134">
        <w:rPr>
          <w:lang w:val="en-GB"/>
        </w:rPr>
        <w:t>the sample “Foo” extension to TSDuck</w:t>
      </w:r>
      <w:r w:rsidR="00AA7B3E">
        <w:t>. These definitions are added to the main PSI/SI XML reference model of TSDuck.</w:t>
      </w:r>
    </w:p>
    <w:p w:rsidR="003E2585" w:rsidRDefault="00AA7B3E" w:rsidP="003066BB">
      <w:pPr>
        <w:pStyle w:val="Appendix2"/>
      </w:pPr>
      <w:bookmarkStart w:id="39" w:name="_Toc18333679"/>
      <w:r>
        <w:t>T</w:t>
      </w:r>
      <w:r w:rsidR="003E2585">
        <w:t>ables</w:t>
      </w:r>
      <w:bookmarkEnd w:id="39"/>
    </w:p>
    <w:p w:rsidR="00CF6FD8" w:rsidRDefault="00AA7B3E" w:rsidP="00CF6FD8">
      <w:pPr>
        <w:pStyle w:val="Appendix3"/>
      </w:pPr>
      <w:bookmarkStart w:id="40" w:name="_Toc18333680"/>
      <w:r>
        <w:t xml:space="preserve">Foo </w:t>
      </w:r>
      <w:r w:rsidR="00CF6FD8">
        <w:t>Table (</w:t>
      </w:r>
      <w:r>
        <w:t>FOO</w:t>
      </w:r>
      <w:r w:rsidR="00CF6FD8">
        <w:t>T)</w:t>
      </w:r>
      <w:bookmarkEnd w:id="40"/>
    </w:p>
    <w:p w:rsidR="00AA7B3E" w:rsidRDefault="00AA7B3E" w:rsidP="00AA7B3E">
      <w:pPr>
        <w:pStyle w:val="Example"/>
      </w:pPr>
      <w:r>
        <w:t>&lt;</w:t>
      </w:r>
      <w:r w:rsidRPr="00AA7B3E">
        <w:rPr>
          <w:b/>
        </w:rPr>
        <w:t>FOOT</w:t>
      </w:r>
      <w:r>
        <w:t xml:space="preserve"> version="</w:t>
      </w:r>
      <w:r w:rsidRPr="00AA7B3E">
        <w:rPr>
          <w:i/>
        </w:rPr>
        <w:t>uint5, default=0</w:t>
      </w:r>
      <w:r>
        <w:t>"</w:t>
      </w:r>
    </w:p>
    <w:p w:rsidR="00AA7B3E" w:rsidRDefault="00AA7B3E" w:rsidP="00AA7B3E">
      <w:pPr>
        <w:pStyle w:val="Example"/>
      </w:pPr>
      <w:r>
        <w:t xml:space="preserve">      current="</w:t>
      </w:r>
      <w:r w:rsidRPr="00AA7B3E">
        <w:rPr>
          <w:i/>
        </w:rPr>
        <w:t>bool, default=true</w:t>
      </w:r>
      <w:r>
        <w:t>"</w:t>
      </w:r>
    </w:p>
    <w:p w:rsidR="00AA7B3E" w:rsidRDefault="00AA7B3E" w:rsidP="00AA7B3E">
      <w:pPr>
        <w:pStyle w:val="Example"/>
      </w:pPr>
      <w:r>
        <w:t xml:space="preserve">      foo_id="</w:t>
      </w:r>
      <w:r w:rsidRPr="00AA7B3E">
        <w:rPr>
          <w:i/>
        </w:rPr>
        <w:t>uint16, required</w:t>
      </w:r>
      <w:r>
        <w:t>"</w:t>
      </w:r>
    </w:p>
    <w:p w:rsidR="00AA7B3E" w:rsidRDefault="00AA7B3E" w:rsidP="00AA7B3E">
      <w:pPr>
        <w:pStyle w:val="Example"/>
      </w:pPr>
      <w:r>
        <w:t xml:space="preserve">      name="</w:t>
      </w:r>
      <w:r w:rsidRPr="00AA7B3E">
        <w:rPr>
          <w:i/>
        </w:rPr>
        <w:t>string, optional</w:t>
      </w:r>
      <w:r>
        <w:t>"&gt;</w:t>
      </w:r>
    </w:p>
    <w:p w:rsidR="00AA7B3E" w:rsidRDefault="00AA7B3E" w:rsidP="00AA7B3E">
      <w:pPr>
        <w:pStyle w:val="Example"/>
        <w:tabs>
          <w:tab w:val="left" w:pos="2985"/>
        </w:tabs>
      </w:pPr>
      <w:r>
        <w:t xml:space="preserve">  &lt;</w:t>
      </w:r>
      <w:r w:rsidRPr="00B84BCA">
        <w:rPr>
          <w:i/>
        </w:rPr>
        <w:t>DESCRIPTOR_LIST</w:t>
      </w:r>
      <w:r>
        <w:t>&gt;</w:t>
      </w:r>
      <w:r>
        <w:tab/>
      </w:r>
    </w:p>
    <w:p w:rsidR="00AA7B3E" w:rsidRDefault="00AA7B3E" w:rsidP="00AA7B3E">
      <w:pPr>
        <w:pStyle w:val="Example"/>
      </w:pPr>
      <w:r>
        <w:t>&lt;/FOOT&gt;</w:t>
      </w:r>
    </w:p>
    <w:p w:rsidR="003E2585" w:rsidRDefault="001B2793" w:rsidP="003E2585">
      <w:pPr>
        <w:pStyle w:val="Appendix2"/>
      </w:pPr>
      <w:bookmarkStart w:id="41" w:name="_Toc18333681"/>
      <w:r>
        <w:t>D</w:t>
      </w:r>
      <w:r w:rsidR="003E2585">
        <w:t>escriptors</w:t>
      </w:r>
      <w:bookmarkEnd w:id="41"/>
    </w:p>
    <w:p w:rsidR="00F357F0" w:rsidRDefault="001B2793" w:rsidP="00F357F0">
      <w:pPr>
        <w:pStyle w:val="Appendix3"/>
      </w:pPr>
      <w:bookmarkStart w:id="42" w:name="_Toc18333682"/>
      <w:r>
        <w:t>foo</w:t>
      </w:r>
      <w:r w:rsidR="00F357F0" w:rsidRPr="009406B5">
        <w:t>_descriptor</w:t>
      </w:r>
      <w:bookmarkEnd w:id="42"/>
    </w:p>
    <w:p w:rsidR="008964CB" w:rsidRDefault="001B2793" w:rsidP="001B2793">
      <w:pPr>
        <w:pStyle w:val="Example"/>
        <w:rPr>
          <w:lang w:val="en-US"/>
        </w:rPr>
      </w:pPr>
      <w:r w:rsidRPr="001B2793">
        <w:rPr>
          <w:lang w:val="en-US"/>
        </w:rPr>
        <w:t>&lt;</w:t>
      </w:r>
      <w:r w:rsidRPr="001B2793">
        <w:rPr>
          <w:b/>
          <w:lang w:val="en-US"/>
        </w:rPr>
        <w:t>foo_descriptor</w:t>
      </w:r>
      <w:r w:rsidRPr="001B2793">
        <w:rPr>
          <w:lang w:val="en-US"/>
        </w:rPr>
        <w:t xml:space="preserve"> name="</w:t>
      </w:r>
      <w:r w:rsidRPr="001B2793">
        <w:rPr>
          <w:i/>
          <w:lang w:val="en-US"/>
        </w:rPr>
        <w:t>string, required</w:t>
      </w:r>
      <w:r w:rsidRPr="001B2793">
        <w:rPr>
          <w:lang w:val="en-US"/>
        </w:rPr>
        <w:t>"/&gt;</w:t>
      </w:r>
    </w:p>
    <w:sectPr w:rsidR="008964CB" w:rsidSect="00675D08">
      <w:headerReference w:type="even" r:id="rId30"/>
      <w:headerReference w:type="default" r:id="rId31"/>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4FE" w:rsidRDefault="00CE54FE">
      <w:r>
        <w:separator/>
      </w:r>
    </w:p>
  </w:endnote>
  <w:endnote w:type="continuationSeparator" w:id="0">
    <w:p w:rsidR="00CE54FE" w:rsidRDefault="00CE5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7B2A0D" w:rsidRDefault="00A4640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F2EAD">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2EAD">
      <w:rPr>
        <w:rStyle w:val="PageNumber"/>
        <w:noProof/>
      </w:rPr>
      <w:t>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2F2EAD">
        <w:t>3.19-1400</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1F72AA" w:rsidRDefault="00A46403"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2F2EAD">
        <w:t>3.19-1400</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F2EAD">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2EAD">
      <w:rPr>
        <w:rStyle w:val="PageNumber"/>
        <w:noProof/>
      </w:rPr>
      <w:t>9</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7B2A0D" w:rsidRDefault="007C4F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F2EAD">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2EAD">
      <w:rPr>
        <w:rStyle w:val="PageNumber"/>
        <w:noProof/>
      </w:rPr>
      <w:t>9</w:t>
    </w:r>
    <w:r>
      <w:rPr>
        <w:rStyle w:val="PageNumber"/>
      </w:rPr>
      <w:fldChar w:fldCharType="end"/>
    </w:r>
    <w:r>
      <w:rPr>
        <w:rStyle w:val="PageNumber"/>
      </w:rPr>
      <w:tab/>
    </w:r>
    <w:r>
      <w:rPr>
        <w:rStyle w:val="PageNumber"/>
      </w:rPr>
      <w:tab/>
    </w:r>
    <w:r w:rsidRPr="00D47CAE">
      <w:rPr>
        <w:lang w:val="en-GB"/>
      </w:rPr>
      <w:t xml:space="preserve">Version </w:t>
    </w:r>
    <w:r>
      <w:fldChar w:fldCharType="begin"/>
    </w:r>
    <w:r>
      <w:instrText xml:space="preserve"> DOCPROPERTY "Version"  \* MERGEFORMAT </w:instrText>
    </w:r>
    <w:r>
      <w:fldChar w:fldCharType="separate"/>
    </w:r>
    <w:r w:rsidR="002F2EAD">
      <w:t>3.19-1400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1F72AA" w:rsidRDefault="007C4F8A" w:rsidP="007B2A0D">
    <w:pPr>
      <w:pStyle w:val="Footer"/>
      <w:tabs>
        <w:tab w:val="clear" w:pos="9720"/>
        <w:tab w:val="center" w:pos="4536"/>
        <w:tab w:val="right" w:pos="9072"/>
      </w:tabs>
      <w:rPr>
        <w:lang w:val="fr-FR"/>
      </w:rPr>
    </w:pPr>
    <w:r w:rsidRPr="00D47CAE">
      <w:rPr>
        <w:lang w:val="en-GB"/>
      </w:rPr>
      <w:t xml:space="preserve">Version </w:t>
    </w:r>
    <w:r>
      <w:fldChar w:fldCharType="begin"/>
    </w:r>
    <w:r>
      <w:instrText xml:space="preserve"> DOCPROPERTY "Version"  \* MERGEFORMAT </w:instrText>
    </w:r>
    <w:r>
      <w:fldChar w:fldCharType="separate"/>
    </w:r>
    <w:r w:rsidR="002F2EAD">
      <w:t>3.19-1400</w:t>
    </w:r>
    <w:r>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F2EAD">
      <w:rPr>
        <w:rStyle w:val="PageNumber"/>
        <w:noProof/>
      </w:rPr>
      <w:t>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2EAD">
      <w:rPr>
        <w:rStyle w:val="PageNumber"/>
        <w:noProof/>
      </w:rPr>
      <w:t>9</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7B2A0D" w:rsidRDefault="007C4F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F2EAD">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2EAD">
      <w:rPr>
        <w:rStyle w:val="PageNumber"/>
        <w:noProof/>
      </w:rPr>
      <w:t>9</w:t>
    </w:r>
    <w:r>
      <w:rPr>
        <w:rStyle w:val="PageNumber"/>
      </w:rPr>
      <w:fldChar w:fldCharType="end"/>
    </w:r>
    <w:r>
      <w:rPr>
        <w:rStyle w:val="PageNumber"/>
      </w:rPr>
      <w:tab/>
    </w:r>
    <w:r>
      <w:rPr>
        <w:rStyle w:val="PageNumber"/>
      </w:rPr>
      <w:tab/>
    </w:r>
    <w:r w:rsidRPr="00D47CAE">
      <w:rPr>
        <w:lang w:val="en-GB"/>
      </w:rPr>
      <w:t xml:space="preserve">Version </w:t>
    </w:r>
    <w:r>
      <w:fldChar w:fldCharType="begin"/>
    </w:r>
    <w:r>
      <w:instrText xml:space="preserve"> DOCPROPERTY "Version"  \* MERGEFORMAT </w:instrText>
    </w:r>
    <w:r>
      <w:fldChar w:fldCharType="separate"/>
    </w:r>
    <w:r w:rsidR="002F2EAD">
      <w:t>3.19-1400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1F72AA" w:rsidRDefault="007C4F8A" w:rsidP="007B2A0D">
    <w:pPr>
      <w:pStyle w:val="Footer"/>
      <w:tabs>
        <w:tab w:val="clear" w:pos="9720"/>
        <w:tab w:val="center" w:pos="4536"/>
        <w:tab w:val="right" w:pos="9072"/>
      </w:tabs>
      <w:rPr>
        <w:lang w:val="fr-FR"/>
      </w:rPr>
    </w:pPr>
    <w:r w:rsidRPr="00D47CAE">
      <w:rPr>
        <w:lang w:val="en-GB"/>
      </w:rPr>
      <w:t xml:space="preserve">Version </w:t>
    </w:r>
    <w:r>
      <w:fldChar w:fldCharType="begin"/>
    </w:r>
    <w:r>
      <w:instrText xml:space="preserve"> DOCPROPERTY "Version"  \* MERGEFORMAT </w:instrText>
    </w:r>
    <w:r>
      <w:fldChar w:fldCharType="separate"/>
    </w:r>
    <w:r w:rsidR="002F2EAD">
      <w:t>3.19-1400</w:t>
    </w:r>
    <w:r>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F2EAD">
      <w:rPr>
        <w:rStyle w:val="PageNumber"/>
        <w:noProof/>
      </w:rPr>
      <w:t>7</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2EAD">
      <w:rPr>
        <w:rStyle w:val="PageNumber"/>
        <w:noProof/>
      </w:rPr>
      <w:t>9</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7B2A0D" w:rsidRDefault="007C4F8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F2EAD">
      <w:rPr>
        <w:rStyle w:val="PageNumber"/>
        <w:noProof/>
      </w:rPr>
      <w:t>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2EAD">
      <w:rPr>
        <w:rStyle w:val="PageNumber"/>
        <w:noProof/>
      </w:rPr>
      <w:t>9</w:t>
    </w:r>
    <w:r>
      <w:rPr>
        <w:rStyle w:val="PageNumber"/>
      </w:rPr>
      <w:fldChar w:fldCharType="end"/>
    </w:r>
    <w:r>
      <w:rPr>
        <w:rStyle w:val="PageNumber"/>
      </w:rPr>
      <w:tab/>
    </w:r>
    <w:r>
      <w:rPr>
        <w:rStyle w:val="PageNumber"/>
      </w:rPr>
      <w:tab/>
    </w:r>
    <w:r w:rsidRPr="00D47CAE">
      <w:rPr>
        <w:lang w:val="en-GB"/>
      </w:rPr>
      <w:t xml:space="preserve">Version </w:t>
    </w:r>
    <w:r>
      <w:fldChar w:fldCharType="begin"/>
    </w:r>
    <w:r>
      <w:instrText xml:space="preserve"> DOCPROPERTY "Version"  \* MERGEFORMAT </w:instrText>
    </w:r>
    <w:r>
      <w:fldChar w:fldCharType="separate"/>
    </w:r>
    <w:r w:rsidR="002F2EAD">
      <w:t>3.19-1400</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1F72AA" w:rsidRDefault="007C4F8A" w:rsidP="007B2A0D">
    <w:pPr>
      <w:pStyle w:val="Footer"/>
      <w:tabs>
        <w:tab w:val="clear" w:pos="9720"/>
        <w:tab w:val="center" w:pos="4536"/>
        <w:tab w:val="right" w:pos="9072"/>
      </w:tabs>
      <w:rPr>
        <w:lang w:val="fr-FR"/>
      </w:rPr>
    </w:pPr>
    <w:r w:rsidRPr="00D47CAE">
      <w:rPr>
        <w:lang w:val="en-GB"/>
      </w:rPr>
      <w:t xml:space="preserve">Version </w:t>
    </w:r>
    <w:r>
      <w:fldChar w:fldCharType="begin"/>
    </w:r>
    <w:r>
      <w:instrText xml:space="preserve"> DOCPROPERTY "Version"  \* MERGEFORMAT </w:instrText>
    </w:r>
    <w:r>
      <w:fldChar w:fldCharType="separate"/>
    </w:r>
    <w:r w:rsidR="002F2EAD">
      <w:t>3.19-1400</w:t>
    </w:r>
    <w:r>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F2EAD">
      <w:rPr>
        <w:rStyle w:val="PageNumber"/>
        <w:noProof/>
      </w:rPr>
      <w:t>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F2EAD">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4FE" w:rsidRDefault="00CE54FE">
      <w:r>
        <w:separator/>
      </w:r>
    </w:p>
  </w:footnote>
  <w:footnote w:type="continuationSeparator" w:id="0">
    <w:p w:rsidR="00CE54FE" w:rsidRDefault="00CE5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Default="00A4640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937B5" w:rsidP="007B2A0D">
    <w:pPr>
      <w:pStyle w:val="Header"/>
      <w:tabs>
        <w:tab w:val="clear" w:pos="9720"/>
        <w:tab w:val="center" w:pos="4536"/>
        <w:tab w:val="right" w:pos="9072"/>
      </w:tabs>
      <w:rPr>
        <w:lang w:val="en-GB"/>
      </w:rPr>
    </w:pPr>
    <w:r w:rsidRPr="0069246D">
      <w:drawing>
        <wp:anchor distT="0" distB="0" distL="114300" distR="114300" simplePos="0" relativeHeight="251636736"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A46403" w:rsidRPr="001374DE">
      <w:tab/>
    </w:r>
    <w:r w:rsidR="00A46403" w:rsidRPr="001374DE">
      <w:tab/>
    </w:r>
    <w:r w:rsidR="00A46403">
      <w:rPr>
        <w:lang w:val="en-GB"/>
      </w:rPr>
      <w:fldChar w:fldCharType="begin"/>
    </w:r>
    <w:r w:rsidR="00A46403">
      <w:rPr>
        <w:lang w:val="en-GB"/>
      </w:rPr>
      <w:instrText xml:space="preserve"> TITLE \* MERGEFORMAT </w:instrText>
    </w:r>
    <w:r w:rsidR="00A46403">
      <w:rPr>
        <w:lang w:val="en-GB"/>
      </w:rPr>
      <w:fldChar w:fldCharType="separate"/>
    </w:r>
    <w:r w:rsidR="002F2EAD">
      <w:rPr>
        <w:lang w:val="en-GB"/>
      </w:rPr>
      <w:t>TSDuck Foo Extension User's Guide</w:t>
    </w:r>
    <w:r w:rsidR="00A46403">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46403" w:rsidP="00D47CAE">
    <w:pPr>
      <w:pStyle w:val="Header"/>
      <w:tabs>
        <w:tab w:val="clear" w:pos="9720"/>
        <w:tab w:val="center" w:pos="4536"/>
        <w:tab w:val="right" w:pos="9072"/>
      </w:tabs>
      <w:rPr>
        <w:lang w:val="en-GB"/>
      </w:rPr>
    </w:pPr>
    <w:r>
      <w:rPr>
        <w:noProof/>
      </w:rPr>
      <w:drawing>
        <wp:anchor distT="0" distB="0" distL="114300" distR="114300" simplePos="0" relativeHeight="251725824"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F2EAD">
      <w:rPr>
        <w:lang w:val="en-GB"/>
      </w:rPr>
      <w:t>TSDuck Foo Extension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1374DE" w:rsidP="007B2A0D">
    <w:pPr>
      <w:pStyle w:val="Header"/>
      <w:tabs>
        <w:tab w:val="clear" w:pos="9720"/>
        <w:tab w:val="center" w:pos="4536"/>
        <w:tab w:val="right" w:pos="9072"/>
      </w:tabs>
      <w:rPr>
        <w:lang w:val="en-GB"/>
      </w:rPr>
    </w:pPr>
    <w:r>
      <w:rPr>
        <w:b/>
        <w:bCs/>
        <w:noProof/>
        <w:lang w:val="fr-FR"/>
      </w:rPr>
      <w:fldChar w:fldCharType="begin"/>
    </w:r>
    <w:r w:rsidRPr="001374DE">
      <w:rPr>
        <w:b/>
        <w:bCs/>
        <w:noProof/>
      </w:rPr>
      <w:instrText xml:space="preserve"> STYLEREF  "Reference Section Title"  \* MERGEFORMAT </w:instrText>
    </w:r>
    <w:r>
      <w:rPr>
        <w:b/>
        <w:bCs/>
        <w:noProof/>
        <w:lang w:val="fr-FR"/>
      </w:rPr>
      <w:fldChar w:fldCharType="separate"/>
    </w:r>
    <w:r w:rsidR="002F2EAD">
      <w:rPr>
        <w:b/>
        <w:bCs/>
        <w:noProof/>
      </w:rPr>
      <w:t>foot</w:t>
    </w:r>
    <w:r>
      <w:rPr>
        <w:b/>
        <w:bCs/>
        <w:noProof/>
        <w:lang w:val="fr-FR"/>
      </w:rPr>
      <w:fldChar w:fldCharType="end"/>
    </w:r>
    <w:r w:rsidR="00A937B5" w:rsidRPr="0069246D">
      <w:drawing>
        <wp:anchor distT="0" distB="0" distL="114300" distR="114300" simplePos="0" relativeHeight="251642880"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rsidRPr="001374DE">
      <w:tab/>
    </w:r>
    <w:r w:rsidR="007C4F8A" w:rsidRPr="001374DE">
      <w:tab/>
    </w:r>
    <w:r w:rsidR="007C4F8A">
      <w:fldChar w:fldCharType="begin"/>
    </w:r>
    <w:r w:rsidR="007C4F8A">
      <w:instrText xml:space="preserve"> TITLE   \* MERGEFORMAT </w:instrText>
    </w:r>
    <w:r w:rsidR="007C4F8A">
      <w:fldChar w:fldCharType="separate"/>
    </w:r>
    <w:r w:rsidR="002F2EAD">
      <w:t>TSDuck Foo Extension User's Guide</w:t>
    </w:r>
    <w:r w:rsidR="007C4F8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1374DE" w:rsidRDefault="00A937B5" w:rsidP="001374DE">
    <w:pPr>
      <w:pStyle w:val="Header"/>
      <w:tabs>
        <w:tab w:val="clear" w:pos="9720"/>
        <w:tab w:val="center" w:pos="4536"/>
        <w:tab w:val="right" w:pos="9072"/>
      </w:tabs>
      <w:rPr>
        <w:lang w:val="en-GB"/>
      </w:rPr>
    </w:pPr>
    <w:r w:rsidRPr="0069246D">
      <w:drawing>
        <wp:anchor distT="0" distB="0" distL="114300" distR="114300" simplePos="0" relativeHeight="251669504" behindDoc="1" locked="0" layoutInCell="1" allowOverlap="1" wp14:anchorId="36F5D08E" wp14:editId="0F4EAA29">
          <wp:simplePos x="0" y="0"/>
          <wp:positionH relativeFrom="rightMargin">
            <wp:posOffset>146050</wp:posOffset>
          </wp:positionH>
          <wp:positionV relativeFrom="paragraph">
            <wp:posOffset>-146050</wp:posOffset>
          </wp:positionV>
          <wp:extent cx="393192" cy="393192"/>
          <wp:effectExtent l="0" t="0" r="6985" b="698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fldChar w:fldCharType="begin"/>
    </w:r>
    <w:r w:rsidR="007C4F8A">
      <w:instrText xml:space="preserve"> TITLE   \* MERGEFORMAT </w:instrText>
    </w:r>
    <w:r w:rsidR="007C4F8A">
      <w:fldChar w:fldCharType="separate"/>
    </w:r>
    <w:r w:rsidR="002F2EAD">
      <w:t>TSDuck Foo Extension User's Guide</w:t>
    </w:r>
    <w:r w:rsidR="007C4F8A">
      <w:fldChar w:fldCharType="end"/>
    </w:r>
    <w:r w:rsidR="001374DE">
      <w:tab/>
    </w:r>
    <w:r w:rsidR="001374DE">
      <w:tab/>
    </w:r>
    <w:r w:rsidR="001374DE">
      <w:rPr>
        <w:b/>
        <w:bCs/>
        <w:noProof/>
        <w:lang w:val="fr-FR"/>
      </w:rPr>
      <w:fldChar w:fldCharType="begin"/>
    </w:r>
    <w:r w:rsidR="001374DE" w:rsidRPr="001374DE">
      <w:rPr>
        <w:b/>
        <w:bCs/>
        <w:noProof/>
      </w:rPr>
      <w:instrText xml:space="preserve"> STYLEREF  "Reference Section Title"  \* MERGEFORMAT </w:instrText>
    </w:r>
    <w:r w:rsidR="001374DE">
      <w:rPr>
        <w:b/>
        <w:bCs/>
        <w:noProof/>
        <w:lang w:val="fr-FR"/>
      </w:rPr>
      <w:fldChar w:fldCharType="separate"/>
    </w:r>
    <w:r w:rsidR="002F2EAD">
      <w:rPr>
        <w:b/>
        <w:bCs/>
        <w:noProof/>
      </w:rPr>
      <w:t>footool</w:t>
    </w:r>
    <w:r w:rsidR="001374DE">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46403"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4DE">
      <w:tab/>
    </w:r>
    <w:r w:rsidRPr="001374DE">
      <w:tab/>
    </w:r>
    <w:fldSimple w:instr=" TITLE   \* MERGEFORMAT ">
      <w:r w:rsidR="002F2EAD">
        <w:t>TSDuck Foo Extension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46403"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F2EAD">
        <w:t>TSDuck Foo Extension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937B5" w:rsidP="007B2A0D">
    <w:pPr>
      <w:pStyle w:val="Header"/>
      <w:tabs>
        <w:tab w:val="clear" w:pos="9720"/>
        <w:tab w:val="center" w:pos="4536"/>
        <w:tab w:val="right" w:pos="9072"/>
      </w:tabs>
      <w:rPr>
        <w:lang w:val="en-GB"/>
      </w:rPr>
    </w:pPr>
    <w:r w:rsidRPr="0069246D">
      <w:drawing>
        <wp:anchor distT="0" distB="0" distL="114300" distR="114300" simplePos="0" relativeHeight="251608064"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A46403" w:rsidRPr="001374DE">
      <w:tab/>
    </w:r>
    <w:r w:rsidR="00A46403" w:rsidRPr="001374DE">
      <w:tab/>
    </w:r>
    <w:fldSimple w:instr=" TITLE   \* MERGEFORMAT ">
      <w:r w:rsidR="002F2EAD">
        <w:t>TSDuck Foo Extension User's Guide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4F3ED5" w:rsidP="00D47CAE">
    <w:pPr>
      <w:pStyle w:val="Header"/>
      <w:tabs>
        <w:tab w:val="clear" w:pos="9720"/>
        <w:tab w:val="center" w:pos="4536"/>
        <w:tab w:val="right" w:pos="9072"/>
      </w:tabs>
      <w:rPr>
        <w:lang w:val="en-GB"/>
      </w:rPr>
    </w:pPr>
    <w:r w:rsidRPr="0069246D">
      <w:drawing>
        <wp:anchor distT="0" distB="0" distL="114300" distR="114300" simplePos="0" relativeHeight="251695104" behindDoc="1" locked="0" layoutInCell="1" allowOverlap="1" wp14:anchorId="36F5D08E" wp14:editId="0F4EAA29">
          <wp:simplePos x="0" y="0"/>
          <wp:positionH relativeFrom="rightMargin">
            <wp:posOffset>146050</wp:posOffset>
          </wp:positionH>
          <wp:positionV relativeFrom="paragraph">
            <wp:posOffset>-146050</wp:posOffset>
          </wp:positionV>
          <wp:extent cx="393192" cy="393192"/>
          <wp:effectExtent l="0" t="0" r="6985" b="698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fldSimple w:instr=" TITLE   \* MERGEFORMAT ">
      <w:r w:rsidR="002F2EAD">
        <w:t>TSDuck Foo Extension User's Guide</w:t>
      </w:r>
    </w:fldSimple>
  </w:p>
  <w:p w:rsidR="00A46403" w:rsidRDefault="00A46403"/>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A937B5" w:rsidP="007B2A0D">
    <w:pPr>
      <w:pStyle w:val="Header"/>
      <w:tabs>
        <w:tab w:val="clear" w:pos="9720"/>
        <w:tab w:val="center" w:pos="4536"/>
        <w:tab w:val="right" w:pos="9072"/>
      </w:tabs>
      <w:rPr>
        <w:lang w:val="en-GB"/>
      </w:rPr>
    </w:pPr>
    <w:r w:rsidRPr="0069246D">
      <w:drawing>
        <wp:anchor distT="0" distB="0" distL="114300" distR="114300" simplePos="0" relativeHeight="251617280"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rsidRPr="001374DE">
      <w:tab/>
    </w:r>
    <w:r w:rsidR="007C4F8A" w:rsidRPr="001374DE">
      <w:tab/>
    </w:r>
    <w:r w:rsidR="007C4F8A">
      <w:fldChar w:fldCharType="begin"/>
    </w:r>
    <w:r w:rsidR="007C4F8A">
      <w:instrText xml:space="preserve"> TITLE   \* MERGEFORMAT </w:instrText>
    </w:r>
    <w:r w:rsidR="007C4F8A">
      <w:fldChar w:fldCharType="separate"/>
    </w:r>
    <w:r w:rsidR="002F2EAD">
      <w:t>TSDuck Foo Extension User's Guide</w:t>
    </w:r>
    <w:r w:rsidR="007C4F8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EE310E" w:rsidP="00D47CAE">
    <w:pPr>
      <w:pStyle w:val="Header"/>
      <w:tabs>
        <w:tab w:val="clear" w:pos="9720"/>
        <w:tab w:val="center" w:pos="4536"/>
        <w:tab w:val="right" w:pos="9072"/>
      </w:tabs>
      <w:rPr>
        <w:lang w:val="en-GB"/>
      </w:rPr>
    </w:pPr>
    <w:r w:rsidRPr="0069246D">
      <w:drawing>
        <wp:anchor distT="0" distB="0" distL="114300" distR="114300" simplePos="0" relativeHeight="251701248" behindDoc="1" locked="0" layoutInCell="1" allowOverlap="1" wp14:anchorId="36F5D08E" wp14:editId="0F4EAA29">
          <wp:simplePos x="0" y="0"/>
          <wp:positionH relativeFrom="rightMargin">
            <wp:posOffset>146050</wp:posOffset>
          </wp:positionH>
          <wp:positionV relativeFrom="paragraph">
            <wp:posOffset>-146050</wp:posOffset>
          </wp:positionV>
          <wp:extent cx="393192" cy="393192"/>
          <wp:effectExtent l="0" t="0" r="6985" b="698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fldChar w:fldCharType="begin"/>
    </w:r>
    <w:r w:rsidR="007C4F8A">
      <w:instrText xml:space="preserve"> TITLE   \* MERGEFORMAT </w:instrText>
    </w:r>
    <w:r w:rsidR="007C4F8A">
      <w:fldChar w:fldCharType="separate"/>
    </w:r>
    <w:r w:rsidR="002F2EAD">
      <w:t>TSDuck Foo Extension User's Guide</w:t>
    </w:r>
    <w:r w:rsidR="007C4F8A">
      <w:fldChar w:fldCharType="end"/>
    </w:r>
  </w:p>
  <w:p w:rsidR="007C4F8A" w:rsidRDefault="007C4F8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A937B5" w:rsidP="007B2A0D">
    <w:pPr>
      <w:pStyle w:val="Header"/>
      <w:tabs>
        <w:tab w:val="clear" w:pos="9720"/>
        <w:tab w:val="center" w:pos="4536"/>
        <w:tab w:val="right" w:pos="9072"/>
      </w:tabs>
      <w:rPr>
        <w:lang w:val="en-GB"/>
      </w:rPr>
    </w:pPr>
    <w:r w:rsidRPr="0069246D">
      <w:drawing>
        <wp:anchor distT="0" distB="0" distL="114300" distR="114300" simplePos="0" relativeHeight="251624448" behindDoc="1" locked="0" layoutInCell="1" allowOverlap="1" wp14:anchorId="685B73AA" wp14:editId="177121CB">
          <wp:simplePos x="0" y="0"/>
          <wp:positionH relativeFrom="leftMargin">
            <wp:posOffset>429895</wp:posOffset>
          </wp:positionH>
          <wp:positionV relativeFrom="paragraph">
            <wp:posOffset>-146050</wp:posOffset>
          </wp:positionV>
          <wp:extent cx="393192" cy="393192"/>
          <wp:effectExtent l="0" t="0" r="6985" b="698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rsidRPr="001374DE">
      <w:tab/>
    </w:r>
    <w:r w:rsidR="007C4F8A" w:rsidRPr="001374DE">
      <w:tab/>
    </w:r>
    <w:r w:rsidR="007C4F8A">
      <w:fldChar w:fldCharType="begin"/>
    </w:r>
    <w:r w:rsidR="007C4F8A">
      <w:instrText xml:space="preserve"> TITLE   \* MERGEFORMAT </w:instrText>
    </w:r>
    <w:r w:rsidR="007C4F8A">
      <w:fldChar w:fldCharType="separate"/>
    </w:r>
    <w:r w:rsidR="002F2EAD">
      <w:t>TSDuck Foo Extension User's Guide</w:t>
    </w:r>
    <w:r w:rsidR="007C4F8A">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F8A" w:rsidRPr="00D47CAE" w:rsidRDefault="00E67277" w:rsidP="00D47CAE">
    <w:pPr>
      <w:pStyle w:val="Header"/>
      <w:tabs>
        <w:tab w:val="clear" w:pos="9720"/>
        <w:tab w:val="center" w:pos="4536"/>
        <w:tab w:val="right" w:pos="9072"/>
      </w:tabs>
      <w:rPr>
        <w:lang w:val="en-GB"/>
      </w:rPr>
    </w:pPr>
    <w:r w:rsidRPr="0069246D">
      <w:drawing>
        <wp:anchor distT="0" distB="0" distL="114300" distR="114300" simplePos="0" relativeHeight="251708416" behindDoc="1" locked="0" layoutInCell="1" allowOverlap="1" wp14:anchorId="12E4B7C4" wp14:editId="6B6AA760">
          <wp:simplePos x="0" y="0"/>
          <wp:positionH relativeFrom="rightMargin">
            <wp:posOffset>146050</wp:posOffset>
          </wp:positionH>
          <wp:positionV relativeFrom="paragraph">
            <wp:posOffset>-146050</wp:posOffset>
          </wp:positionV>
          <wp:extent cx="393192" cy="393192"/>
          <wp:effectExtent l="0" t="0" r="6985" b="698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7C4F8A">
      <w:fldChar w:fldCharType="begin"/>
    </w:r>
    <w:r w:rsidR="007C4F8A">
      <w:instrText xml:space="preserve"> TITLE   \* MERGEFORMAT </w:instrText>
    </w:r>
    <w:r w:rsidR="007C4F8A">
      <w:fldChar w:fldCharType="separate"/>
    </w:r>
    <w:r w:rsidR="002F2EAD">
      <w:t>TSDuck Foo Extension User's Guide</w:t>
    </w:r>
    <w:r w:rsidR="007C4F8A">
      <w:fldChar w:fldCharType="end"/>
    </w:r>
  </w:p>
  <w:p w:rsidR="007C4F8A" w:rsidRDefault="007C4F8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46403" w:rsidP="007B2A0D">
    <w:pPr>
      <w:pStyle w:val="Header"/>
      <w:tabs>
        <w:tab w:val="clear" w:pos="9720"/>
        <w:tab w:val="center" w:pos="4536"/>
        <w:tab w:val="right" w:pos="9072"/>
      </w:tabs>
      <w:rPr>
        <w:lang w:val="en-GB"/>
      </w:rPr>
    </w:pPr>
    <w:r>
      <w:rPr>
        <w:noProof/>
      </w:rPr>
      <w:drawing>
        <wp:anchor distT="0" distB="0" distL="114300" distR="114300" simplePos="0" relativeHeight="251594752"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74"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1374DE">
      <w:rPr>
        <w:b/>
        <w:bCs/>
        <w:noProof/>
      </w:rPr>
      <w:instrText xml:space="preserve"> STYLEREF  "Reference Section Title"  \* MERGEFORMAT </w:instrText>
    </w:r>
    <w:r w:rsidR="00583567">
      <w:rPr>
        <w:b/>
        <w:bCs/>
        <w:noProof/>
        <w:lang w:val="fr-FR"/>
      </w:rPr>
      <w:fldChar w:fldCharType="separate"/>
    </w:r>
    <w:r w:rsidR="002F2EAD">
      <w:rPr>
        <w:b/>
        <w:bCs/>
        <w:noProof/>
      </w:rPr>
      <w:t>footool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F2EAD">
      <w:rPr>
        <w:lang w:val="en-GB"/>
      </w:rPr>
      <w:t>TSDuck Foo Extension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403" w:rsidRPr="00D47CAE" w:rsidRDefault="00A937B5" w:rsidP="00D47CAE">
    <w:pPr>
      <w:pStyle w:val="Header"/>
      <w:tabs>
        <w:tab w:val="clear" w:pos="9720"/>
        <w:tab w:val="center" w:pos="4536"/>
        <w:tab w:val="right" w:pos="9072"/>
      </w:tabs>
      <w:rPr>
        <w:lang w:val="en-GB"/>
      </w:rPr>
    </w:pPr>
    <w:r w:rsidRPr="0069246D">
      <w:drawing>
        <wp:anchor distT="0" distB="0" distL="114300" distR="114300" simplePos="0" relativeHeight="251683840" behindDoc="1" locked="0" layoutInCell="1" allowOverlap="1" wp14:anchorId="36F5D08E" wp14:editId="0F4EAA29">
          <wp:simplePos x="0" y="0"/>
          <wp:positionH relativeFrom="rightMargin">
            <wp:posOffset>146050</wp:posOffset>
          </wp:positionH>
          <wp:positionV relativeFrom="paragraph">
            <wp:posOffset>-146050</wp:posOffset>
          </wp:positionV>
          <wp:extent cx="393192" cy="393192"/>
          <wp:effectExtent l="0" t="0" r="6985" b="6985"/>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3192" cy="393192"/>
                  </a:xfrm>
                  <a:prstGeom prst="rect">
                    <a:avLst/>
                  </a:prstGeom>
                </pic:spPr>
              </pic:pic>
            </a:graphicData>
          </a:graphic>
          <wp14:sizeRelH relativeFrom="margin">
            <wp14:pctWidth>0</wp14:pctWidth>
          </wp14:sizeRelH>
          <wp14:sizeRelV relativeFrom="margin">
            <wp14:pctHeight>0</wp14:pctHeight>
          </wp14:sizeRelV>
        </wp:anchor>
      </w:drawing>
    </w:r>
    <w:r w:rsidR="00A46403">
      <w:rPr>
        <w:lang w:val="en-GB"/>
      </w:rPr>
      <w:fldChar w:fldCharType="begin"/>
    </w:r>
    <w:r w:rsidR="00A46403">
      <w:rPr>
        <w:lang w:val="en-GB"/>
      </w:rPr>
      <w:instrText xml:space="preserve"> TITLE  \* MERGEFORMAT </w:instrText>
    </w:r>
    <w:r w:rsidR="00A46403">
      <w:rPr>
        <w:lang w:val="en-GB"/>
      </w:rPr>
      <w:fldChar w:fldCharType="separate"/>
    </w:r>
    <w:r w:rsidR="002F2EAD">
      <w:rPr>
        <w:lang w:val="en-GB"/>
      </w:rPr>
      <w:t>TSDuck Foo Extension User's Guide</w:t>
    </w:r>
    <w:r w:rsidR="00A46403">
      <w:rPr>
        <w:lang w:val="en-GB"/>
      </w:rPr>
      <w:fldChar w:fldCharType="end"/>
    </w:r>
    <w:r w:rsidR="00A46403" w:rsidRPr="00985575">
      <w:rPr>
        <w:lang w:val="en-GB"/>
      </w:rPr>
      <w:tab/>
    </w:r>
    <w:r w:rsidR="00A46403" w:rsidRPr="00985575">
      <w:rPr>
        <w:lang w:val="en-GB"/>
      </w:rPr>
      <w:tab/>
    </w:r>
    <w:r w:rsidR="00A46403">
      <w:rPr>
        <w:b/>
        <w:bCs/>
        <w:noProof/>
        <w:lang w:val="fr-FR"/>
      </w:rPr>
      <w:fldChar w:fldCharType="begin"/>
    </w:r>
    <w:r w:rsidR="00A46403" w:rsidRPr="001374DE">
      <w:rPr>
        <w:b/>
        <w:bCs/>
        <w:noProof/>
      </w:rPr>
      <w:instrText xml:space="preserve"> STYLEREF  "Reference Section Title"  \* MERGEFORMAT </w:instrText>
    </w:r>
    <w:r w:rsidR="00583567">
      <w:rPr>
        <w:b/>
        <w:bCs/>
        <w:noProof/>
        <w:lang w:val="fr-FR"/>
      </w:rPr>
      <w:fldChar w:fldCharType="separate"/>
    </w:r>
    <w:r w:rsidR="002F2EAD">
      <w:rPr>
        <w:b/>
        <w:bCs/>
        <w:noProof/>
      </w:rPr>
      <w:t>footool</w:t>
    </w:r>
    <w:r w:rsidR="00A46403">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995498"/>
    <w:multiLevelType w:val="hybridMultilevel"/>
    <w:tmpl w:val="3BF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8"/>
  </w:num>
  <w:num w:numId="11">
    <w:abstractNumId w:val="21"/>
  </w:num>
  <w:num w:numId="12">
    <w:abstractNumId w:val="20"/>
  </w:num>
  <w:num w:numId="13">
    <w:abstractNumId w:val="25"/>
  </w:num>
  <w:num w:numId="14">
    <w:abstractNumId w:val="18"/>
  </w:num>
  <w:num w:numId="15">
    <w:abstractNumId w:val="1"/>
  </w:num>
  <w:num w:numId="16">
    <w:abstractNumId w:val="29"/>
  </w:num>
  <w:num w:numId="17">
    <w:abstractNumId w:val="8"/>
  </w:num>
  <w:num w:numId="18">
    <w:abstractNumId w:val="12"/>
  </w:num>
  <w:num w:numId="19">
    <w:abstractNumId w:val="24"/>
  </w:num>
  <w:num w:numId="20">
    <w:abstractNumId w:val="30"/>
  </w:num>
  <w:num w:numId="21">
    <w:abstractNumId w:val="4"/>
  </w:num>
  <w:num w:numId="22">
    <w:abstractNumId w:val="22"/>
  </w:num>
  <w:num w:numId="23">
    <w:abstractNumId w:val="7"/>
  </w:num>
  <w:num w:numId="24">
    <w:abstractNumId w:val="27"/>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 w:numId="32">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849"/>
    <w:rsid w:val="00001A94"/>
    <w:rsid w:val="00002A4A"/>
    <w:rsid w:val="00003F7C"/>
    <w:rsid w:val="000047A1"/>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1F77"/>
    <w:rsid w:val="00022EDB"/>
    <w:rsid w:val="000245E8"/>
    <w:rsid w:val="00024E44"/>
    <w:rsid w:val="00024EA2"/>
    <w:rsid w:val="00024F06"/>
    <w:rsid w:val="0002504F"/>
    <w:rsid w:val="00025F09"/>
    <w:rsid w:val="00025F71"/>
    <w:rsid w:val="00026B05"/>
    <w:rsid w:val="00026F6B"/>
    <w:rsid w:val="00027244"/>
    <w:rsid w:val="000275A6"/>
    <w:rsid w:val="000303B8"/>
    <w:rsid w:val="00031676"/>
    <w:rsid w:val="00031B5C"/>
    <w:rsid w:val="0003205D"/>
    <w:rsid w:val="0003212F"/>
    <w:rsid w:val="00032605"/>
    <w:rsid w:val="0003514E"/>
    <w:rsid w:val="0003658F"/>
    <w:rsid w:val="00036F75"/>
    <w:rsid w:val="00036FED"/>
    <w:rsid w:val="0003754F"/>
    <w:rsid w:val="0003761F"/>
    <w:rsid w:val="00037A14"/>
    <w:rsid w:val="00037CBF"/>
    <w:rsid w:val="000409A0"/>
    <w:rsid w:val="000411B9"/>
    <w:rsid w:val="00042AF2"/>
    <w:rsid w:val="0004336C"/>
    <w:rsid w:val="00044DB0"/>
    <w:rsid w:val="00045C1A"/>
    <w:rsid w:val="00046327"/>
    <w:rsid w:val="00046442"/>
    <w:rsid w:val="00046986"/>
    <w:rsid w:val="00046D29"/>
    <w:rsid w:val="00046D54"/>
    <w:rsid w:val="000475C3"/>
    <w:rsid w:val="000476BF"/>
    <w:rsid w:val="00047773"/>
    <w:rsid w:val="0005039B"/>
    <w:rsid w:val="000513CB"/>
    <w:rsid w:val="00051634"/>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3140"/>
    <w:rsid w:val="00083467"/>
    <w:rsid w:val="00083540"/>
    <w:rsid w:val="00084E0D"/>
    <w:rsid w:val="00085655"/>
    <w:rsid w:val="00085BAB"/>
    <w:rsid w:val="00085C33"/>
    <w:rsid w:val="0008629C"/>
    <w:rsid w:val="00086301"/>
    <w:rsid w:val="00086628"/>
    <w:rsid w:val="00087194"/>
    <w:rsid w:val="0009034F"/>
    <w:rsid w:val="000909BE"/>
    <w:rsid w:val="00091410"/>
    <w:rsid w:val="00091979"/>
    <w:rsid w:val="00091D7A"/>
    <w:rsid w:val="000921FE"/>
    <w:rsid w:val="00092D0A"/>
    <w:rsid w:val="00092DA4"/>
    <w:rsid w:val="000931A3"/>
    <w:rsid w:val="0009363C"/>
    <w:rsid w:val="000936B9"/>
    <w:rsid w:val="00093CEB"/>
    <w:rsid w:val="00093FAE"/>
    <w:rsid w:val="00094534"/>
    <w:rsid w:val="0009455E"/>
    <w:rsid w:val="00094B04"/>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88C"/>
    <w:rsid w:val="000B4F57"/>
    <w:rsid w:val="000B5421"/>
    <w:rsid w:val="000B61AE"/>
    <w:rsid w:val="000B664E"/>
    <w:rsid w:val="000B7325"/>
    <w:rsid w:val="000C01A7"/>
    <w:rsid w:val="000C1C79"/>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BCD"/>
    <w:rsid w:val="000D2375"/>
    <w:rsid w:val="000D2661"/>
    <w:rsid w:val="000D3F07"/>
    <w:rsid w:val="000D4C45"/>
    <w:rsid w:val="000D56EC"/>
    <w:rsid w:val="000D5A34"/>
    <w:rsid w:val="000D63A9"/>
    <w:rsid w:val="000D67D9"/>
    <w:rsid w:val="000D78D0"/>
    <w:rsid w:val="000E06D5"/>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5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4DE"/>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279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97"/>
    <w:rsid w:val="001C324C"/>
    <w:rsid w:val="001C402E"/>
    <w:rsid w:val="001C4C76"/>
    <w:rsid w:val="001C538E"/>
    <w:rsid w:val="001C60B4"/>
    <w:rsid w:val="001C63FE"/>
    <w:rsid w:val="001C6440"/>
    <w:rsid w:val="001C6A3A"/>
    <w:rsid w:val="001C6DCF"/>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229"/>
    <w:rsid w:val="001D682A"/>
    <w:rsid w:val="001D6A18"/>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700"/>
    <w:rsid w:val="001F3D47"/>
    <w:rsid w:val="001F4853"/>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4129"/>
    <w:rsid w:val="0024693D"/>
    <w:rsid w:val="0024721E"/>
    <w:rsid w:val="00250829"/>
    <w:rsid w:val="00250906"/>
    <w:rsid w:val="00250A86"/>
    <w:rsid w:val="00250C9B"/>
    <w:rsid w:val="00252275"/>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D1B"/>
    <w:rsid w:val="00264EE1"/>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3D7A"/>
    <w:rsid w:val="00284B59"/>
    <w:rsid w:val="00284C7B"/>
    <w:rsid w:val="00284EFA"/>
    <w:rsid w:val="00285A57"/>
    <w:rsid w:val="0028618F"/>
    <w:rsid w:val="00286296"/>
    <w:rsid w:val="00287A1A"/>
    <w:rsid w:val="002900B0"/>
    <w:rsid w:val="00290325"/>
    <w:rsid w:val="00290BCA"/>
    <w:rsid w:val="0029159C"/>
    <w:rsid w:val="00291E3D"/>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6B6B"/>
    <w:rsid w:val="002B0C03"/>
    <w:rsid w:val="002B14A7"/>
    <w:rsid w:val="002B163A"/>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22C3"/>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2EAD"/>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3F7"/>
    <w:rsid w:val="0030764C"/>
    <w:rsid w:val="0030773B"/>
    <w:rsid w:val="00311770"/>
    <w:rsid w:val="0031186E"/>
    <w:rsid w:val="003120C2"/>
    <w:rsid w:val="0031230C"/>
    <w:rsid w:val="003128D2"/>
    <w:rsid w:val="003134A5"/>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3EDD"/>
    <w:rsid w:val="00364115"/>
    <w:rsid w:val="003643F6"/>
    <w:rsid w:val="0036471B"/>
    <w:rsid w:val="00364D48"/>
    <w:rsid w:val="00365507"/>
    <w:rsid w:val="00365C6B"/>
    <w:rsid w:val="003666FF"/>
    <w:rsid w:val="00367217"/>
    <w:rsid w:val="003674FA"/>
    <w:rsid w:val="0037028E"/>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52AC"/>
    <w:rsid w:val="00385E17"/>
    <w:rsid w:val="00386334"/>
    <w:rsid w:val="00386473"/>
    <w:rsid w:val="00386A1B"/>
    <w:rsid w:val="00387499"/>
    <w:rsid w:val="003875C7"/>
    <w:rsid w:val="003901F1"/>
    <w:rsid w:val="00390335"/>
    <w:rsid w:val="00390590"/>
    <w:rsid w:val="00390621"/>
    <w:rsid w:val="00390AD2"/>
    <w:rsid w:val="00390F25"/>
    <w:rsid w:val="00391060"/>
    <w:rsid w:val="0039121A"/>
    <w:rsid w:val="0039257E"/>
    <w:rsid w:val="00392E2F"/>
    <w:rsid w:val="00393F32"/>
    <w:rsid w:val="00394DAA"/>
    <w:rsid w:val="00394E51"/>
    <w:rsid w:val="0039551C"/>
    <w:rsid w:val="00395554"/>
    <w:rsid w:val="00395F62"/>
    <w:rsid w:val="00397455"/>
    <w:rsid w:val="00397765"/>
    <w:rsid w:val="00397844"/>
    <w:rsid w:val="00397A28"/>
    <w:rsid w:val="00397A43"/>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5914"/>
    <w:rsid w:val="003B6375"/>
    <w:rsid w:val="003B667E"/>
    <w:rsid w:val="003B6979"/>
    <w:rsid w:val="003B6C37"/>
    <w:rsid w:val="003B7B0A"/>
    <w:rsid w:val="003C0F86"/>
    <w:rsid w:val="003C1B2B"/>
    <w:rsid w:val="003C1FC0"/>
    <w:rsid w:val="003C2479"/>
    <w:rsid w:val="003C3296"/>
    <w:rsid w:val="003C37B3"/>
    <w:rsid w:val="003C49A2"/>
    <w:rsid w:val="003C4CB0"/>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F0B17"/>
    <w:rsid w:val="003F1851"/>
    <w:rsid w:val="003F2410"/>
    <w:rsid w:val="003F265E"/>
    <w:rsid w:val="003F2A94"/>
    <w:rsid w:val="003F303C"/>
    <w:rsid w:val="003F330B"/>
    <w:rsid w:val="003F334A"/>
    <w:rsid w:val="003F4166"/>
    <w:rsid w:val="003F4713"/>
    <w:rsid w:val="003F5A7A"/>
    <w:rsid w:val="003F631D"/>
    <w:rsid w:val="003F688B"/>
    <w:rsid w:val="003F68FE"/>
    <w:rsid w:val="003F6DAC"/>
    <w:rsid w:val="004001C1"/>
    <w:rsid w:val="004009D7"/>
    <w:rsid w:val="00400AC1"/>
    <w:rsid w:val="0040195E"/>
    <w:rsid w:val="0040236A"/>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451"/>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B25"/>
    <w:rsid w:val="00496121"/>
    <w:rsid w:val="00496C90"/>
    <w:rsid w:val="00497386"/>
    <w:rsid w:val="004977AD"/>
    <w:rsid w:val="004A1711"/>
    <w:rsid w:val="004A1732"/>
    <w:rsid w:val="004A1C15"/>
    <w:rsid w:val="004A23A6"/>
    <w:rsid w:val="004A29FD"/>
    <w:rsid w:val="004A2A41"/>
    <w:rsid w:val="004A2AD2"/>
    <w:rsid w:val="004A3627"/>
    <w:rsid w:val="004A36C9"/>
    <w:rsid w:val="004A3707"/>
    <w:rsid w:val="004A40F0"/>
    <w:rsid w:val="004A7EAA"/>
    <w:rsid w:val="004B01EB"/>
    <w:rsid w:val="004B020B"/>
    <w:rsid w:val="004B0605"/>
    <w:rsid w:val="004B07DB"/>
    <w:rsid w:val="004B090B"/>
    <w:rsid w:val="004B12DA"/>
    <w:rsid w:val="004B1650"/>
    <w:rsid w:val="004B2C32"/>
    <w:rsid w:val="004B2C57"/>
    <w:rsid w:val="004B394B"/>
    <w:rsid w:val="004B3F80"/>
    <w:rsid w:val="004B422B"/>
    <w:rsid w:val="004B42A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3ED5"/>
    <w:rsid w:val="004F4B2D"/>
    <w:rsid w:val="004F4B3D"/>
    <w:rsid w:val="004F4CC5"/>
    <w:rsid w:val="004F5DBA"/>
    <w:rsid w:val="004F5FD4"/>
    <w:rsid w:val="004F61AA"/>
    <w:rsid w:val="004F636B"/>
    <w:rsid w:val="004F7D98"/>
    <w:rsid w:val="005000D1"/>
    <w:rsid w:val="00500BEF"/>
    <w:rsid w:val="00503FC3"/>
    <w:rsid w:val="005044C2"/>
    <w:rsid w:val="00505FFF"/>
    <w:rsid w:val="00506262"/>
    <w:rsid w:val="00506D6E"/>
    <w:rsid w:val="00506F48"/>
    <w:rsid w:val="005074E5"/>
    <w:rsid w:val="005076B9"/>
    <w:rsid w:val="0050789D"/>
    <w:rsid w:val="005101A2"/>
    <w:rsid w:val="005101C1"/>
    <w:rsid w:val="0051058F"/>
    <w:rsid w:val="0051115A"/>
    <w:rsid w:val="00511995"/>
    <w:rsid w:val="00511C2D"/>
    <w:rsid w:val="00511EE9"/>
    <w:rsid w:val="0051270D"/>
    <w:rsid w:val="00512D56"/>
    <w:rsid w:val="00513276"/>
    <w:rsid w:val="0051337C"/>
    <w:rsid w:val="005133D8"/>
    <w:rsid w:val="00513E3E"/>
    <w:rsid w:val="00514C8A"/>
    <w:rsid w:val="0051576B"/>
    <w:rsid w:val="005157B2"/>
    <w:rsid w:val="00515C63"/>
    <w:rsid w:val="00516F88"/>
    <w:rsid w:val="005173CA"/>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D12"/>
    <w:rsid w:val="00554413"/>
    <w:rsid w:val="00554B14"/>
    <w:rsid w:val="00555966"/>
    <w:rsid w:val="00555E0A"/>
    <w:rsid w:val="0055623E"/>
    <w:rsid w:val="00556F1A"/>
    <w:rsid w:val="005574DC"/>
    <w:rsid w:val="00557694"/>
    <w:rsid w:val="00561410"/>
    <w:rsid w:val="00561469"/>
    <w:rsid w:val="0056190F"/>
    <w:rsid w:val="00561968"/>
    <w:rsid w:val="00562A95"/>
    <w:rsid w:val="00562BA5"/>
    <w:rsid w:val="00562C33"/>
    <w:rsid w:val="00564AA8"/>
    <w:rsid w:val="005652AE"/>
    <w:rsid w:val="00566A46"/>
    <w:rsid w:val="005678B6"/>
    <w:rsid w:val="005717E9"/>
    <w:rsid w:val="00571823"/>
    <w:rsid w:val="00571C53"/>
    <w:rsid w:val="00572345"/>
    <w:rsid w:val="00572E71"/>
    <w:rsid w:val="00573F60"/>
    <w:rsid w:val="00574066"/>
    <w:rsid w:val="005745F1"/>
    <w:rsid w:val="00575014"/>
    <w:rsid w:val="00577795"/>
    <w:rsid w:val="00580B61"/>
    <w:rsid w:val="00581764"/>
    <w:rsid w:val="00581C00"/>
    <w:rsid w:val="00581C63"/>
    <w:rsid w:val="00583567"/>
    <w:rsid w:val="00583C37"/>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11E"/>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556"/>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D5E"/>
    <w:rsid w:val="005E4FA6"/>
    <w:rsid w:val="005E6DBD"/>
    <w:rsid w:val="005E7ECD"/>
    <w:rsid w:val="005F17C8"/>
    <w:rsid w:val="005F2649"/>
    <w:rsid w:val="005F2B59"/>
    <w:rsid w:val="005F2E6C"/>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560"/>
    <w:rsid w:val="00605573"/>
    <w:rsid w:val="00606819"/>
    <w:rsid w:val="00606970"/>
    <w:rsid w:val="00607282"/>
    <w:rsid w:val="00607557"/>
    <w:rsid w:val="00607DD0"/>
    <w:rsid w:val="00607F9C"/>
    <w:rsid w:val="0061017D"/>
    <w:rsid w:val="00610506"/>
    <w:rsid w:val="00610DD2"/>
    <w:rsid w:val="00610FE7"/>
    <w:rsid w:val="00612509"/>
    <w:rsid w:val="00614FC8"/>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134"/>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602AC"/>
    <w:rsid w:val="006604F1"/>
    <w:rsid w:val="00662A00"/>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7DC"/>
    <w:rsid w:val="006847F9"/>
    <w:rsid w:val="006848FB"/>
    <w:rsid w:val="00685177"/>
    <w:rsid w:val="00685668"/>
    <w:rsid w:val="00685BC8"/>
    <w:rsid w:val="00686F3D"/>
    <w:rsid w:val="0068710D"/>
    <w:rsid w:val="0068715C"/>
    <w:rsid w:val="00690A7A"/>
    <w:rsid w:val="00690BA6"/>
    <w:rsid w:val="00690D13"/>
    <w:rsid w:val="00691CA5"/>
    <w:rsid w:val="0069246D"/>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B"/>
    <w:rsid w:val="006D78F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F06EC"/>
    <w:rsid w:val="006F115B"/>
    <w:rsid w:val="006F1379"/>
    <w:rsid w:val="006F1B03"/>
    <w:rsid w:val="006F1B36"/>
    <w:rsid w:val="006F26AC"/>
    <w:rsid w:val="006F2B84"/>
    <w:rsid w:val="006F3182"/>
    <w:rsid w:val="006F3E6C"/>
    <w:rsid w:val="006F41EE"/>
    <w:rsid w:val="006F4676"/>
    <w:rsid w:val="006F5380"/>
    <w:rsid w:val="006F6538"/>
    <w:rsid w:val="006F694B"/>
    <w:rsid w:val="006F73E5"/>
    <w:rsid w:val="007009A9"/>
    <w:rsid w:val="00700D44"/>
    <w:rsid w:val="00701132"/>
    <w:rsid w:val="0070155C"/>
    <w:rsid w:val="00701DD7"/>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7D8"/>
    <w:rsid w:val="007628FB"/>
    <w:rsid w:val="00762978"/>
    <w:rsid w:val="00763742"/>
    <w:rsid w:val="00763AA2"/>
    <w:rsid w:val="00763D76"/>
    <w:rsid w:val="00764350"/>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801CD"/>
    <w:rsid w:val="007804B8"/>
    <w:rsid w:val="0078087C"/>
    <w:rsid w:val="00782F11"/>
    <w:rsid w:val="00783143"/>
    <w:rsid w:val="007836A7"/>
    <w:rsid w:val="00783EF2"/>
    <w:rsid w:val="0078403E"/>
    <w:rsid w:val="007847A4"/>
    <w:rsid w:val="00784E37"/>
    <w:rsid w:val="00784F3C"/>
    <w:rsid w:val="007859FA"/>
    <w:rsid w:val="00785A25"/>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AE2"/>
    <w:rsid w:val="00797317"/>
    <w:rsid w:val="007A0562"/>
    <w:rsid w:val="007A0842"/>
    <w:rsid w:val="007A0B97"/>
    <w:rsid w:val="007A1D34"/>
    <w:rsid w:val="007A2629"/>
    <w:rsid w:val="007A2D29"/>
    <w:rsid w:val="007A2E5A"/>
    <w:rsid w:val="007A3140"/>
    <w:rsid w:val="007A4954"/>
    <w:rsid w:val="007A5215"/>
    <w:rsid w:val="007A6E5C"/>
    <w:rsid w:val="007A7109"/>
    <w:rsid w:val="007A7200"/>
    <w:rsid w:val="007A76E2"/>
    <w:rsid w:val="007A7B89"/>
    <w:rsid w:val="007B0924"/>
    <w:rsid w:val="007B143E"/>
    <w:rsid w:val="007B177B"/>
    <w:rsid w:val="007B183D"/>
    <w:rsid w:val="007B19CD"/>
    <w:rsid w:val="007B1B5C"/>
    <w:rsid w:val="007B2A0D"/>
    <w:rsid w:val="007B2BBD"/>
    <w:rsid w:val="007B33D7"/>
    <w:rsid w:val="007B3A2A"/>
    <w:rsid w:val="007B4271"/>
    <w:rsid w:val="007B5D34"/>
    <w:rsid w:val="007B6E31"/>
    <w:rsid w:val="007C1421"/>
    <w:rsid w:val="007C212A"/>
    <w:rsid w:val="007C2547"/>
    <w:rsid w:val="007C31C0"/>
    <w:rsid w:val="007C34D8"/>
    <w:rsid w:val="007C4DDD"/>
    <w:rsid w:val="007C4F8A"/>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807"/>
    <w:rsid w:val="007E198B"/>
    <w:rsid w:val="007E2236"/>
    <w:rsid w:val="007E2FDC"/>
    <w:rsid w:val="007E32F5"/>
    <w:rsid w:val="007E434C"/>
    <w:rsid w:val="007E4AD9"/>
    <w:rsid w:val="007E52D8"/>
    <w:rsid w:val="007E54CC"/>
    <w:rsid w:val="007E5D99"/>
    <w:rsid w:val="007E6806"/>
    <w:rsid w:val="007E6B1E"/>
    <w:rsid w:val="007F0515"/>
    <w:rsid w:val="007F0776"/>
    <w:rsid w:val="007F0925"/>
    <w:rsid w:val="007F0CCF"/>
    <w:rsid w:val="007F0CDF"/>
    <w:rsid w:val="007F129F"/>
    <w:rsid w:val="007F1992"/>
    <w:rsid w:val="007F5C40"/>
    <w:rsid w:val="007F5D0C"/>
    <w:rsid w:val="007F6907"/>
    <w:rsid w:val="007F6E40"/>
    <w:rsid w:val="007F70D0"/>
    <w:rsid w:val="007F7550"/>
    <w:rsid w:val="007F783A"/>
    <w:rsid w:val="00800056"/>
    <w:rsid w:val="00800221"/>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3118"/>
    <w:rsid w:val="00826453"/>
    <w:rsid w:val="008266E2"/>
    <w:rsid w:val="00827671"/>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E9C"/>
    <w:rsid w:val="008964CB"/>
    <w:rsid w:val="00896775"/>
    <w:rsid w:val="0089736A"/>
    <w:rsid w:val="008973D4"/>
    <w:rsid w:val="0089754C"/>
    <w:rsid w:val="008A0316"/>
    <w:rsid w:val="008A03DC"/>
    <w:rsid w:val="008A0AF4"/>
    <w:rsid w:val="008A0E47"/>
    <w:rsid w:val="008A1119"/>
    <w:rsid w:val="008A13A5"/>
    <w:rsid w:val="008A2077"/>
    <w:rsid w:val="008A2CFA"/>
    <w:rsid w:val="008A30A5"/>
    <w:rsid w:val="008A315C"/>
    <w:rsid w:val="008A37AF"/>
    <w:rsid w:val="008A48DA"/>
    <w:rsid w:val="008A49EB"/>
    <w:rsid w:val="008A4FDF"/>
    <w:rsid w:val="008A56BC"/>
    <w:rsid w:val="008A5D4C"/>
    <w:rsid w:val="008A5F02"/>
    <w:rsid w:val="008A6196"/>
    <w:rsid w:val="008A718A"/>
    <w:rsid w:val="008A737B"/>
    <w:rsid w:val="008A7872"/>
    <w:rsid w:val="008A7886"/>
    <w:rsid w:val="008B1203"/>
    <w:rsid w:val="008B1573"/>
    <w:rsid w:val="008B2044"/>
    <w:rsid w:val="008B2C49"/>
    <w:rsid w:val="008B30FF"/>
    <w:rsid w:val="008B3838"/>
    <w:rsid w:val="008B3E37"/>
    <w:rsid w:val="008B4599"/>
    <w:rsid w:val="008B5867"/>
    <w:rsid w:val="008B596C"/>
    <w:rsid w:val="008B5B28"/>
    <w:rsid w:val="008B5B78"/>
    <w:rsid w:val="008B6762"/>
    <w:rsid w:val="008B7841"/>
    <w:rsid w:val="008C0A68"/>
    <w:rsid w:val="008C120A"/>
    <w:rsid w:val="008C1430"/>
    <w:rsid w:val="008C2151"/>
    <w:rsid w:val="008C2CC3"/>
    <w:rsid w:val="008C2E69"/>
    <w:rsid w:val="008C353B"/>
    <w:rsid w:val="008C4A60"/>
    <w:rsid w:val="008C4C35"/>
    <w:rsid w:val="008C4DC1"/>
    <w:rsid w:val="008C4F22"/>
    <w:rsid w:val="008C5432"/>
    <w:rsid w:val="008C57C0"/>
    <w:rsid w:val="008C62C7"/>
    <w:rsid w:val="008C7660"/>
    <w:rsid w:val="008C770C"/>
    <w:rsid w:val="008D24BF"/>
    <w:rsid w:val="008D2A93"/>
    <w:rsid w:val="008D322A"/>
    <w:rsid w:val="008D48D1"/>
    <w:rsid w:val="008D4B61"/>
    <w:rsid w:val="008D4DB6"/>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51C7"/>
    <w:rsid w:val="00925581"/>
    <w:rsid w:val="009261CE"/>
    <w:rsid w:val="0092649C"/>
    <w:rsid w:val="00930EDC"/>
    <w:rsid w:val="00930F13"/>
    <w:rsid w:val="00931F8A"/>
    <w:rsid w:val="00931FCA"/>
    <w:rsid w:val="009327E8"/>
    <w:rsid w:val="00933BBC"/>
    <w:rsid w:val="009346A2"/>
    <w:rsid w:val="00935921"/>
    <w:rsid w:val="00935F81"/>
    <w:rsid w:val="0094018D"/>
    <w:rsid w:val="009403EB"/>
    <w:rsid w:val="009406B5"/>
    <w:rsid w:val="00940FA0"/>
    <w:rsid w:val="00941B9A"/>
    <w:rsid w:val="00941BD1"/>
    <w:rsid w:val="00942854"/>
    <w:rsid w:val="009429E3"/>
    <w:rsid w:val="0094369E"/>
    <w:rsid w:val="00943A3F"/>
    <w:rsid w:val="009440B0"/>
    <w:rsid w:val="00945243"/>
    <w:rsid w:val="00945A06"/>
    <w:rsid w:val="00946465"/>
    <w:rsid w:val="0094757E"/>
    <w:rsid w:val="00950252"/>
    <w:rsid w:val="00950430"/>
    <w:rsid w:val="0095048A"/>
    <w:rsid w:val="00950AE3"/>
    <w:rsid w:val="009510CC"/>
    <w:rsid w:val="00952093"/>
    <w:rsid w:val="00952C26"/>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661B"/>
    <w:rsid w:val="00966825"/>
    <w:rsid w:val="0096781C"/>
    <w:rsid w:val="00970849"/>
    <w:rsid w:val="00970B0B"/>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6DB"/>
    <w:rsid w:val="0099398E"/>
    <w:rsid w:val="009951C0"/>
    <w:rsid w:val="0099578A"/>
    <w:rsid w:val="00995BCD"/>
    <w:rsid w:val="00995FC1"/>
    <w:rsid w:val="009973B0"/>
    <w:rsid w:val="009977D1"/>
    <w:rsid w:val="00997E16"/>
    <w:rsid w:val="00997E96"/>
    <w:rsid w:val="009A02B5"/>
    <w:rsid w:val="009A1575"/>
    <w:rsid w:val="009A1A5F"/>
    <w:rsid w:val="009A2302"/>
    <w:rsid w:val="009A41DD"/>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521F"/>
    <w:rsid w:val="009E5522"/>
    <w:rsid w:val="009E6B2C"/>
    <w:rsid w:val="009E6EFE"/>
    <w:rsid w:val="009E7027"/>
    <w:rsid w:val="009E72D1"/>
    <w:rsid w:val="009E7F29"/>
    <w:rsid w:val="009F005C"/>
    <w:rsid w:val="009F057E"/>
    <w:rsid w:val="009F131F"/>
    <w:rsid w:val="009F1E04"/>
    <w:rsid w:val="009F3B99"/>
    <w:rsid w:val="009F3EFC"/>
    <w:rsid w:val="009F4584"/>
    <w:rsid w:val="009F4BBB"/>
    <w:rsid w:val="009F4EDF"/>
    <w:rsid w:val="009F5B97"/>
    <w:rsid w:val="009F6173"/>
    <w:rsid w:val="009F6784"/>
    <w:rsid w:val="009F70E8"/>
    <w:rsid w:val="009F72A5"/>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B2C"/>
    <w:rsid w:val="00A40CDD"/>
    <w:rsid w:val="00A40DB9"/>
    <w:rsid w:val="00A40DD7"/>
    <w:rsid w:val="00A40E98"/>
    <w:rsid w:val="00A4163F"/>
    <w:rsid w:val="00A41E70"/>
    <w:rsid w:val="00A42521"/>
    <w:rsid w:val="00A43828"/>
    <w:rsid w:val="00A44773"/>
    <w:rsid w:val="00A44B2F"/>
    <w:rsid w:val="00A44EE4"/>
    <w:rsid w:val="00A454D9"/>
    <w:rsid w:val="00A45694"/>
    <w:rsid w:val="00A45E9A"/>
    <w:rsid w:val="00A46403"/>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B5A"/>
    <w:rsid w:val="00A72BD5"/>
    <w:rsid w:val="00A7326D"/>
    <w:rsid w:val="00A738B3"/>
    <w:rsid w:val="00A744EB"/>
    <w:rsid w:val="00A74A05"/>
    <w:rsid w:val="00A75201"/>
    <w:rsid w:val="00A75246"/>
    <w:rsid w:val="00A75641"/>
    <w:rsid w:val="00A759B7"/>
    <w:rsid w:val="00A76A4D"/>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F27"/>
    <w:rsid w:val="00A9377F"/>
    <w:rsid w:val="00A937B5"/>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A7B3E"/>
    <w:rsid w:val="00AB114E"/>
    <w:rsid w:val="00AB1657"/>
    <w:rsid w:val="00AB18DE"/>
    <w:rsid w:val="00AB1A0C"/>
    <w:rsid w:val="00AB1E4D"/>
    <w:rsid w:val="00AB1FDC"/>
    <w:rsid w:val="00AB2418"/>
    <w:rsid w:val="00AB27A9"/>
    <w:rsid w:val="00AB3255"/>
    <w:rsid w:val="00AB33E9"/>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BDE"/>
    <w:rsid w:val="00AD57A6"/>
    <w:rsid w:val="00AD661C"/>
    <w:rsid w:val="00AD6CF3"/>
    <w:rsid w:val="00AE0238"/>
    <w:rsid w:val="00AE0A53"/>
    <w:rsid w:val="00AE12DA"/>
    <w:rsid w:val="00AE21F1"/>
    <w:rsid w:val="00AE2AC8"/>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BB9"/>
    <w:rsid w:val="00B816FD"/>
    <w:rsid w:val="00B82287"/>
    <w:rsid w:val="00B82783"/>
    <w:rsid w:val="00B82B32"/>
    <w:rsid w:val="00B837E3"/>
    <w:rsid w:val="00B83951"/>
    <w:rsid w:val="00B849B1"/>
    <w:rsid w:val="00B84BCA"/>
    <w:rsid w:val="00B859B3"/>
    <w:rsid w:val="00B85E8B"/>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CAB"/>
    <w:rsid w:val="00BC30CE"/>
    <w:rsid w:val="00BC32A3"/>
    <w:rsid w:val="00BC3F6D"/>
    <w:rsid w:val="00BC4F4B"/>
    <w:rsid w:val="00BC58B1"/>
    <w:rsid w:val="00BC59A6"/>
    <w:rsid w:val="00BC59F7"/>
    <w:rsid w:val="00BC6F9C"/>
    <w:rsid w:val="00BC7D54"/>
    <w:rsid w:val="00BD19C2"/>
    <w:rsid w:val="00BD1C50"/>
    <w:rsid w:val="00BD2766"/>
    <w:rsid w:val="00BD3452"/>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403"/>
    <w:rsid w:val="00C121F2"/>
    <w:rsid w:val="00C1224D"/>
    <w:rsid w:val="00C12506"/>
    <w:rsid w:val="00C1317F"/>
    <w:rsid w:val="00C140F7"/>
    <w:rsid w:val="00C14707"/>
    <w:rsid w:val="00C14C8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4E3"/>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7813"/>
    <w:rsid w:val="00C77876"/>
    <w:rsid w:val="00C80240"/>
    <w:rsid w:val="00C8032B"/>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417"/>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6E44"/>
    <w:rsid w:val="00CD7EC0"/>
    <w:rsid w:val="00CE0295"/>
    <w:rsid w:val="00CE12CC"/>
    <w:rsid w:val="00CE194F"/>
    <w:rsid w:val="00CE1A57"/>
    <w:rsid w:val="00CE1ADC"/>
    <w:rsid w:val="00CE215B"/>
    <w:rsid w:val="00CE2FB0"/>
    <w:rsid w:val="00CE31BD"/>
    <w:rsid w:val="00CE370D"/>
    <w:rsid w:val="00CE4A2F"/>
    <w:rsid w:val="00CE4D97"/>
    <w:rsid w:val="00CE4E5B"/>
    <w:rsid w:val="00CE54FE"/>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501"/>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A81"/>
    <w:rsid w:val="00D6405F"/>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C0"/>
    <w:rsid w:val="00D87FB8"/>
    <w:rsid w:val="00D9157D"/>
    <w:rsid w:val="00D9254B"/>
    <w:rsid w:val="00D9270A"/>
    <w:rsid w:val="00D92927"/>
    <w:rsid w:val="00D92D1E"/>
    <w:rsid w:val="00D9376A"/>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705"/>
    <w:rsid w:val="00DF17E5"/>
    <w:rsid w:val="00DF1CB4"/>
    <w:rsid w:val="00DF3501"/>
    <w:rsid w:val="00DF3ABE"/>
    <w:rsid w:val="00DF482D"/>
    <w:rsid w:val="00DF4BBC"/>
    <w:rsid w:val="00DF54F0"/>
    <w:rsid w:val="00DF5C76"/>
    <w:rsid w:val="00DF6B41"/>
    <w:rsid w:val="00DF773C"/>
    <w:rsid w:val="00DF7FDD"/>
    <w:rsid w:val="00E00643"/>
    <w:rsid w:val="00E008BF"/>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100D"/>
    <w:rsid w:val="00E110EE"/>
    <w:rsid w:val="00E126A4"/>
    <w:rsid w:val="00E12B2B"/>
    <w:rsid w:val="00E13213"/>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9F"/>
    <w:rsid w:val="00E475BE"/>
    <w:rsid w:val="00E47B9A"/>
    <w:rsid w:val="00E50104"/>
    <w:rsid w:val="00E50D8B"/>
    <w:rsid w:val="00E51937"/>
    <w:rsid w:val="00E51A9A"/>
    <w:rsid w:val="00E51AB0"/>
    <w:rsid w:val="00E51D37"/>
    <w:rsid w:val="00E53090"/>
    <w:rsid w:val="00E531FF"/>
    <w:rsid w:val="00E533F6"/>
    <w:rsid w:val="00E53714"/>
    <w:rsid w:val="00E53B1F"/>
    <w:rsid w:val="00E5559E"/>
    <w:rsid w:val="00E5610F"/>
    <w:rsid w:val="00E5613D"/>
    <w:rsid w:val="00E5653C"/>
    <w:rsid w:val="00E61263"/>
    <w:rsid w:val="00E6182A"/>
    <w:rsid w:val="00E61E8A"/>
    <w:rsid w:val="00E61EFB"/>
    <w:rsid w:val="00E62B9B"/>
    <w:rsid w:val="00E62F78"/>
    <w:rsid w:val="00E63544"/>
    <w:rsid w:val="00E6382F"/>
    <w:rsid w:val="00E63D69"/>
    <w:rsid w:val="00E64395"/>
    <w:rsid w:val="00E662DB"/>
    <w:rsid w:val="00E66E7E"/>
    <w:rsid w:val="00E67277"/>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790"/>
    <w:rsid w:val="00EB3DEA"/>
    <w:rsid w:val="00EB3FF7"/>
    <w:rsid w:val="00EB48C8"/>
    <w:rsid w:val="00EB51F2"/>
    <w:rsid w:val="00EB6C94"/>
    <w:rsid w:val="00EB7866"/>
    <w:rsid w:val="00EC0F07"/>
    <w:rsid w:val="00EC1AE9"/>
    <w:rsid w:val="00EC367E"/>
    <w:rsid w:val="00EC3AD0"/>
    <w:rsid w:val="00EC3B39"/>
    <w:rsid w:val="00EC3E69"/>
    <w:rsid w:val="00EC4608"/>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0E"/>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FB1"/>
    <w:rsid w:val="00F331E0"/>
    <w:rsid w:val="00F3331C"/>
    <w:rsid w:val="00F3554C"/>
    <w:rsid w:val="00F357C5"/>
    <w:rsid w:val="00F357F0"/>
    <w:rsid w:val="00F35AC4"/>
    <w:rsid w:val="00F35DB0"/>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C64"/>
    <w:rsid w:val="00FF6F85"/>
    <w:rsid w:val="00FF6FE0"/>
    <w:rsid w:val="00FF720B"/>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8DF09F4"/>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UnresolvedMention">
    <w:name w:val="Unresolved Mention"/>
    <w:basedOn w:val="DefaultParagraphFont"/>
    <w:uiPriority w:val="99"/>
    <w:semiHidden/>
    <w:unhideWhenUsed/>
    <w:rsid w:val="00943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4.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4.png"/></Relationships>
</file>

<file path=word/_rels/header15.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33614-B5E1-467E-A0F8-1F7D0ECF2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287</TotalTime>
  <Pages>9</Pages>
  <Words>1201</Words>
  <Characters>6465</Characters>
  <Application>Microsoft Office Word</Application>
  <DocSecurity>0</DocSecurity>
  <Lines>208</Lines>
  <Paragraphs>163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Sample "Foo" Extension User's Guide</vt:lpstr>
      <vt:lpstr>TSDuck User's Guide</vt:lpstr>
    </vt:vector>
  </TitlesOfParts>
  <Manager/>
  <Company/>
  <LinksUpToDate>false</LinksUpToDate>
  <CharactersWithSpaces>7503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Foo Extension User's Guide</dc:title>
  <dc:subject/>
  <dc:creator>Foo</dc:creator>
  <cp:keywords/>
  <dc:description/>
  <cp:lastModifiedBy>LELEGARD Thierry</cp:lastModifiedBy>
  <cp:revision>139</cp:revision>
  <cp:lastPrinted>2019-09-02T14:20:00Z</cp:lastPrinted>
  <dcterms:created xsi:type="dcterms:W3CDTF">2019-06-23T20:20:00Z</dcterms:created>
  <dcterms:modified xsi:type="dcterms:W3CDTF">2019-09-02T14:20:00Z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3.19-1400</vt:lpwstr>
  </property>
  <property fmtid="{D5CDD505-2E9C-101B-9397-08002B2CF9AE}" pid="3" name="DateOfCopyright">
    <vt:lpwstr>2019</vt:lpwstr>
  </property>
  <property fmtid="{D5CDD505-2E9C-101B-9397-08002B2CF9AE}" pid="4" name="RevisionDate">
    <vt:lpwstr>August 2019</vt:lpwstr>
  </property>
</Properties>
</file>